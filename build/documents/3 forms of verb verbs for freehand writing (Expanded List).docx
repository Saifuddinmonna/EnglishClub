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</w:pPr>
    </w:p>
    <w:p w:rsidR="00A559EC" w:rsidRPr="00A559EC" w:rsidRDefault="00A559EC" w:rsidP="006D5328">
      <w:pPr>
        <w:pStyle w:val="Title"/>
        <w:rPr>
          <w:rFonts w:eastAsia="Times New Roman"/>
          <w:lang w:bidi="bn-BD"/>
        </w:rPr>
      </w:pPr>
      <w:r w:rsidRPr="00A559EC">
        <w:rPr>
          <w:rFonts w:eastAsia="Times New Roman"/>
          <w:lang w:bidi="bn-BD"/>
        </w:rPr>
        <w:t>Strong Verbs Form</w:t>
      </w:r>
    </w:p>
    <w:p w:rsidR="00A559EC" w:rsidRPr="00A559EC" w:rsidRDefault="00A559EC" w:rsidP="00AD64E3">
      <w:pPr>
        <w:pStyle w:val="Heading1"/>
        <w:rPr>
          <w:rFonts w:eastAsia="Times New Roman"/>
          <w:lang w:bidi="bn-BD"/>
        </w:rPr>
      </w:pPr>
      <w:r w:rsidRPr="00A559EC">
        <w:rPr>
          <w:rFonts w:eastAsia="Times New Roman" w:cs="Vrinda"/>
          <w:cs/>
          <w:lang w:bidi="bn-BD"/>
        </w:rPr>
        <w:t xml:space="preserve">এসো </w:t>
      </w:r>
      <w:r w:rsidRPr="00A559EC">
        <w:rPr>
          <w:rFonts w:eastAsia="Times New Roman"/>
          <w:lang w:bidi="bn-BD"/>
        </w:rPr>
        <w:t>Strong verbs-</w:t>
      </w:r>
      <w:r w:rsidRPr="00A559EC">
        <w:rPr>
          <w:rFonts w:eastAsia="Times New Roman" w:cs="Vrinda"/>
          <w:cs/>
          <w:lang w:bidi="bn-BD"/>
        </w:rPr>
        <w:t xml:space="preserve">এর </w:t>
      </w:r>
      <w:r w:rsidRPr="00A559EC">
        <w:rPr>
          <w:rFonts w:eastAsia="Times New Roman"/>
          <w:lang w:bidi="bn-BD"/>
        </w:rPr>
        <w:t xml:space="preserve">Form </w:t>
      </w:r>
      <w:r w:rsidRPr="00A559EC">
        <w:rPr>
          <w:rFonts w:eastAsia="Times New Roman" w:cs="Vrinda"/>
          <w:cs/>
          <w:lang w:bidi="bn-BD"/>
        </w:rPr>
        <w:t>গুলো শিখি</w:t>
      </w:r>
    </w:p>
    <w:tbl>
      <w:tblPr>
        <w:tblStyle w:val="PlainTable1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4628"/>
        <w:gridCol w:w="2386"/>
        <w:gridCol w:w="2114"/>
      </w:tblGrid>
      <w:tr w:rsidR="00BA425B" w:rsidRPr="00A559EC" w:rsidTr="00AC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132" w:type="dxa"/>
            <w:hideMark/>
          </w:tcPr>
          <w:p w:rsidR="00BA425B" w:rsidRPr="00BA425B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BA425B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Arise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এরাইজ) উঠা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arose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এরোজ)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arisen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এরাইজেন)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Be-am/is/are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হওয়া)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was/were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ওয়াজ/ওয়ার)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বিন)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Bear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বিয়ার) প্রসব করা।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bore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বউর)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born/borne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বরন)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Begin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বিগিন)-আরম্ভ করা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began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বিগেন)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begun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বিগান)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Beat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বিট)-মারা</w:t>
            </w:r>
            <w:r w:rsidR="00082321">
              <w:rPr>
                <w:rFonts w:ascii="Arial" w:hAnsi="Arial" w:cs="Arial"/>
                <w:color w:val="1A1C1E"/>
                <w:sz w:val="21"/>
                <w:szCs w:val="21"/>
                <w:shd w:val="clear" w:color="auto" w:fill="FFFFFF"/>
              </w:rPr>
              <w:t xml:space="preserve"> / </w:t>
            </w:r>
            <w:r w:rsidR="00082321">
              <w:rPr>
                <w:rFonts w:ascii="Arial" w:hAnsi="Arial" w:cs="Vrinda"/>
                <w:color w:val="1A1C1E"/>
                <w:sz w:val="21"/>
                <w:szCs w:val="21"/>
                <w:shd w:val="clear" w:color="auto" w:fill="FFFFFF"/>
                <w:cs/>
              </w:rPr>
              <w:t>প্রহার করা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beat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beaten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বিটেন)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Behold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বিহোল্ড)-দেখা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beheld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বিহেল্ড)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beheld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বিহেল্ড)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Bid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বিড)-আদেশ কর।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bade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বেইড)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bidden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বিডেন)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Bound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বাউন্ড)-বাঁধা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bound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বাউন্ড)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bounden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বাউন্ডেন)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Blow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রো)-বাতাস বহা</w:t>
            </w:r>
            <w:r w:rsidR="00082321">
              <w:rPr>
                <w:rFonts w:ascii="Arial" w:hAnsi="Arial" w:cs="Arial"/>
                <w:color w:val="1A1C1E"/>
                <w:sz w:val="21"/>
                <w:szCs w:val="21"/>
                <w:shd w:val="clear" w:color="auto" w:fill="FFFFFF"/>
              </w:rPr>
              <w:t xml:space="preserve">/ </w:t>
            </w:r>
            <w:r w:rsidR="00082321">
              <w:rPr>
                <w:rFonts w:ascii="Arial" w:hAnsi="Arial" w:cs="Vrinda"/>
                <w:color w:val="1A1C1E"/>
                <w:sz w:val="21"/>
                <w:szCs w:val="21"/>
                <w:shd w:val="clear" w:color="auto" w:fill="FFFFFF"/>
                <w:cs/>
              </w:rPr>
              <w:t>ফুঁ দেওয়া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blew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ব্লিউ)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blown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রোন)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Break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ব্রেক)-ভাঙ্গা</w:t>
            </w: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'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broke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ব্রোক)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broken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ব্রোকেন)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Become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বিকাম)-হওয়া</w:t>
            </w:r>
            <w:r w:rsidRPr="00AC39BA">
              <w:rPr>
                <w:rFonts w:ascii="Segoe UI Symbol" w:eastAsia="Times New Roman" w:hAnsi="Segoe UI Symbol" w:cs="Segoe UI Symbol"/>
                <w:sz w:val="21"/>
                <w:szCs w:val="21"/>
                <w:cs/>
                <w:lang w:bidi="bn-BD"/>
              </w:rPr>
              <w:t>✓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became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বিকেইম)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become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বিকাম)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082321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>
              <w:rPr>
                <w:rFonts w:ascii="Arial" w:hAnsi="Arial" w:cs="Arial"/>
                <w:color w:val="1A1C1E"/>
                <w:sz w:val="21"/>
                <w:szCs w:val="21"/>
                <w:shd w:val="clear" w:color="auto" w:fill="FFFFFF"/>
              </w:rPr>
              <w:t>Chide (</w:t>
            </w:r>
            <w:r>
              <w:rPr>
                <w:rFonts w:ascii="Arial" w:hAnsi="Arial" w:cs="Vrinda"/>
                <w:color w:val="1A1C1E"/>
                <w:sz w:val="21"/>
                <w:szCs w:val="21"/>
                <w:shd w:val="clear" w:color="auto" w:fill="FFFFFF"/>
                <w:cs/>
              </w:rPr>
              <w:t>চাইড) তিরস্কার করা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chid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চিড)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chid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চিড)</w:t>
            </w:r>
          </w:p>
        </w:tc>
      </w:tr>
      <w:tr w:rsidR="00BA425B" w:rsidRPr="00A559EC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082321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>
              <w:rPr>
                <w:rFonts w:ascii="Arial" w:hAnsi="Arial" w:cs="Arial"/>
                <w:color w:val="1A1C1E"/>
                <w:sz w:val="21"/>
                <w:szCs w:val="21"/>
                <w:shd w:val="clear" w:color="auto" w:fill="FFFFFF"/>
              </w:rPr>
              <w:t>Choose</w:t>
            </w:r>
            <w:r w:rsidR="00BA425B"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 xml:space="preserve"> (</w:t>
            </w:r>
            <w:r w:rsidR="00BA425B"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ক্লিখ-লেগে </w:t>
            </w:r>
            <w:proofErr w:type="gramStart"/>
            <w:r w:rsidR="00BA425B"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থাকা</w:t>
            </w: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(</w:t>
            </w:r>
            <w:proofErr w:type="gramEnd"/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চোজ।-পছন্দ করা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chose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চুজ)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chosen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চুজেন)</w:t>
            </w:r>
          </w:p>
        </w:tc>
      </w:tr>
      <w:tr w:rsidR="00BA425B" w:rsidRPr="00A559EC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কাম)-আসা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came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কেইন)</w:t>
            </w:r>
          </w:p>
        </w:tc>
        <w:tc>
          <w:tcPr>
            <w:tcW w:w="0" w:type="auto"/>
            <w:hideMark/>
          </w:tcPr>
          <w:p w:rsidR="00BA425B" w:rsidRPr="00A559EC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559EC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come (</w:t>
            </w:r>
            <w:r w:rsidRPr="00A559EC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কাম)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Past Participle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Dig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ডিগ)-খনন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dug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ডাগ)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dug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ডাগ)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ডো-করা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done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Draw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ড্র)-টানা/আঁকা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drew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ড্রিউ)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drawn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Drink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ডিক)-পান করা।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drank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ড্রেঙ্ক)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drunk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ড্রাঙ্ক)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Drive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ড্রাইভ)-চালানো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drove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ড্রোভ)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driven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ভ্রাইভেন)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Eat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ইট্য-খাওয়া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এইট)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eaten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ইটেন)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Fall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ফল)-পড়া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fell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ফেল)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fallen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ফলেন)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Fight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ফাইট)-যুদ্ধ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ফট)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Find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ফাইন্ড)-খোঁজ করা </w:t>
            </w:r>
            <w:r w:rsidRPr="00AC39BA">
              <w:rPr>
                <w:rFonts w:ascii="Segoe UI Symbol" w:eastAsia="Times New Roman" w:hAnsi="Segoe UI Symbol" w:cs="Segoe UI Symbol"/>
                <w:sz w:val="21"/>
                <w:szCs w:val="21"/>
                <w:cs/>
                <w:lang w:bidi="bn-BD"/>
              </w:rPr>
              <w:t>✓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found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ফাউন্ড।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found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ফাউন্ড)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চ্যালেঞ্জ স্পেশাল টেন্স গাইড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Forget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ফরগেট)-ভুলে যাওয়া</w:t>
            </w:r>
            <w:r w:rsidRPr="00AC39BA">
              <w:rPr>
                <w:rFonts w:ascii="Segoe UI Symbol" w:eastAsia="Times New Roman" w:hAnsi="Segoe UI Symbol" w:cs="Segoe UI Symbol"/>
                <w:sz w:val="21"/>
                <w:szCs w:val="21"/>
                <w:cs/>
                <w:lang w:bidi="bn-BD"/>
              </w:rPr>
              <w:t>✓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forgot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ফরগট)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forgotten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ফরগটেন)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Forsake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ফরসেক)-ত্যাগ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forsook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ফরসূক)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forsaken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ফরসেকেন)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Fly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ফ্লাই)-উড়া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flew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ফ্লিউ)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flown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ফ্লোন)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Spit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স্পিট)-থুতু ফেলা: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spat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প্যাট)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spat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স্প্যাট)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Strive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স্ট্রাইভ)-চেষ্টা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strove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স্ট্রভ)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striven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স্ট্রাইভেন)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Take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টক)-লওয়া </w:t>
            </w: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V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took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টুক)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টেকেন)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Throw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থ্রো)-নিক্ষেপ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threw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থ্রিউ)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thrown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থ্রোন)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Year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টেয়ার)- ছেঁড়া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tore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টোর)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torn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টর্ন)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Wear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অয়‍্যার)-পরিধান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ওর)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অর্ণ)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Win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উইন)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অন)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Write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রাইট)-লেখা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wrote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written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রিটেন)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Weave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উইভ)-বস্ত্র বোনা।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wove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ওভ)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woven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ওভেন)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Wind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উইও)-ঘড়িতে চাবি দেয়া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wound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ওন্ড)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wound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ওন্ড)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Wake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ওয়াক)-জাগরিত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woke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ওয়াকেন)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Wring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রিং)-মোচড়ানো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wrang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র‍্যাখ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রাং)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Abide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এবাইড)-বাস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abode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এবোড)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abode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এবোড)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Befall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বিফল)-ঘটা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befell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বিফেল)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befallen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বিফলেন)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Beget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বিগেট)-উৎপন্ন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begot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বিগট)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begotten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বিগটেন)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Fling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ফ্লিথ-নিক্ষেপ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flang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ফ্ল্যাং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ফ্লাং)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Forbear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ফরবেয়ার)</w:t>
            </w: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-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সহ্য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forbore'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ফরবোর)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forborne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ফরবরন)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লিড)-পথ দেখানো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লেড)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Mislead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মিসলিড)-ভুল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মিসলেড।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মিসলেড)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Misdo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মিডডু)-ভুল পথে চালানো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Misdid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মিসডিড)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misdone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মিসডান)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Mistake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মিসটেক)-ভুল করা</w:t>
            </w: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'/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mistook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মিসটুক।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mistaken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মিসটেকেন)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Partake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পারটেক)-অংশগ্রহণ করা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partook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পারটুক)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partaken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পারটেকেন)</w:t>
            </w:r>
          </w:p>
        </w:tc>
      </w:tr>
      <w:tr w:rsidR="00BA425B" w:rsidRPr="00C43096" w:rsidTr="00A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Thrive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থ্রিভ)-বর্ধিত হওয়া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throve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থ্রোত।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thriven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থ্রিভেন)</w:t>
            </w:r>
          </w:p>
        </w:tc>
      </w:tr>
      <w:tr w:rsidR="00BA425B" w:rsidRPr="00C43096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25B" w:rsidRPr="00A559EC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Tread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ট্রেড)-পদদলিত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trode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ট্রড)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trodden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ট্রডেন)</w:t>
            </w:r>
          </w:p>
        </w:tc>
      </w:tr>
    </w:tbl>
    <w:p w:rsidR="00955AAE" w:rsidRDefault="00955AAE" w:rsidP="00AD64E3">
      <w:pPr>
        <w:pStyle w:val="Heading1"/>
        <w:rPr>
          <w:rFonts w:eastAsia="Times New Roman"/>
          <w:lang w:bidi="bn-BD"/>
        </w:rPr>
      </w:pPr>
    </w:p>
    <w:p w:rsidR="00C43096" w:rsidRPr="00955AAE" w:rsidRDefault="00C43096" w:rsidP="00AD64E3">
      <w:pPr>
        <w:pStyle w:val="Heading1"/>
        <w:rPr>
          <w:rFonts w:eastAsia="Times New Roman" w:cs="Arial"/>
          <w:lang w:bidi="bn-BD"/>
        </w:rPr>
      </w:pPr>
      <w:r w:rsidRPr="00955AAE">
        <w:rPr>
          <w:rFonts w:eastAsia="Times New Roman"/>
          <w:cs/>
          <w:lang w:bidi="bn-BD"/>
        </w:rPr>
        <w:t xml:space="preserve">এসো </w:t>
      </w:r>
      <w:r w:rsidRPr="00955AAE">
        <w:rPr>
          <w:rFonts w:eastAsia="Times New Roman" w:cs="Arial"/>
          <w:lang w:bidi="bn-BD"/>
        </w:rPr>
        <w:t>Weak Verbs-</w:t>
      </w:r>
      <w:r w:rsidRPr="00955AAE">
        <w:rPr>
          <w:rFonts w:eastAsia="Times New Roman"/>
          <w:cs/>
          <w:lang w:bidi="bn-BD"/>
        </w:rPr>
        <w:t xml:space="preserve">এর </w:t>
      </w:r>
      <w:r w:rsidRPr="00955AAE">
        <w:rPr>
          <w:rFonts w:eastAsia="Times New Roman" w:cs="Arial"/>
          <w:lang w:bidi="bn-BD"/>
        </w:rPr>
        <w:t xml:space="preserve">Form </w:t>
      </w:r>
      <w:r w:rsidRPr="00955AAE">
        <w:rPr>
          <w:rFonts w:eastAsia="Times New Roman"/>
          <w:cs/>
          <w:lang w:bidi="bn-BD"/>
        </w:rPr>
        <w:t>গুলো শিখি</w:t>
      </w:r>
    </w:p>
    <w:tbl>
      <w:tblPr>
        <w:tblStyle w:val="PlainTable1"/>
        <w:tblW w:w="0" w:type="auto"/>
        <w:tblInd w:w="-113" w:type="dxa"/>
        <w:tblLook w:val="04A0" w:firstRow="1" w:lastRow="0" w:firstColumn="1" w:lastColumn="0" w:noHBand="0" w:noVBand="1"/>
      </w:tblPr>
      <w:tblGrid>
        <w:gridCol w:w="113"/>
        <w:gridCol w:w="692"/>
        <w:gridCol w:w="113"/>
        <w:gridCol w:w="3239"/>
        <w:gridCol w:w="1279"/>
        <w:gridCol w:w="929"/>
        <w:gridCol w:w="929"/>
        <w:gridCol w:w="2392"/>
      </w:tblGrid>
      <w:tr w:rsidR="00BA425B" w:rsidRPr="00C43096" w:rsidTr="003C3A2F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239" w:type="dxa"/>
            <w:hideMark/>
          </w:tcPr>
          <w:p w:rsidR="00BA425B" w:rsidRPr="00C43096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gridSpan w:val="2"/>
            <w:hideMark/>
          </w:tcPr>
          <w:p w:rsidR="00BA425B" w:rsidRPr="00C43096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gridSpan w:val="2"/>
            <w:hideMark/>
          </w:tcPr>
          <w:p w:rsidR="00BA425B" w:rsidRPr="00C43096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>Past Participle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Abscond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এক্সকন্ড) গোপনে পলায়ন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absconded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এক্সকন্ডেড) 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absconden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(এবসকন্ডেন)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</w:p>
        </w:tc>
        <w:tc>
          <w:tcPr>
            <w:tcW w:w="1858" w:type="dxa"/>
            <w:gridSpan w:val="2"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Accept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একসেপ্ট)-গ্রহণ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accepted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একসেপটেড)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accepted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একসেপটেড)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Advise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এডভাইস)-উপদেশ দেওয়া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advised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এডভাইস্ড)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advised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এডভাইস্স্ড)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Agree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এগ্রি)-সম্মত হওয়া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agreed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এগ্রিড)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agreed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এগ্রিড)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Allot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এলট)-বণ্টন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 xml:space="preserve">alloted 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এলটেড।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alloted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এলটেড)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Apply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 xml:space="preserve">এপ্লাই)-প্রয়োগ করা </w:t>
            </w: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V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 xml:space="preserve">applied 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এপ্লাইড)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applied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এপ্লাইড)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Befit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বিফিট)-উপযোগী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befitted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বিফিটেড)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befitted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বিফিটেড)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Behave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বিহেভ)-আচরণ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behaved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বিহেড্ড।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behaved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বিহেড্ড)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Believe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বিলিভ)-বিশ্বাস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believed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বিলিড্)।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believed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বিলিন্ড)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Breave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ব্রিভ)-নিরাশ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breaved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breaved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ব্রিড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Blend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ব্রেন্ড) মিশ্রিত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blended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ব্লেন্ডেড)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blended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ব্লেন্ডেড।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Boil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বয়েল)-সিদ্ধ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boiled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বয়েলড্)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boiled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বয়েল্ড)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Bother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বদার)-সহ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bothered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বদান্ড)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bothered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বদাৰ্ড।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Borrow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বরো)-ধার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borrowed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বরোড)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borrowed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বরোড)</w:t>
            </w:r>
          </w:p>
        </w:tc>
      </w:tr>
      <w:tr w:rsidR="00BA425B" w:rsidRPr="00C43096" w:rsidTr="003C3A2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Bend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বেও)-নত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বেন্ট)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Bite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বাইট)-কামড়ানো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bit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bitten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বিটেন)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Bleed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ব্লিড)-রক্তপাত করা।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ব্লেড)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ব্লেড)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Bring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ব্রি)-আনা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Breed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ব্রিড)-জন্ম দেয়া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Build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বিল্ড)-নির্মাণ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built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বিন্ট)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built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বিন্ট)-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Catch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ক্যাচ)-ধরা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কট)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Flee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ফ্রি)-পলায়ন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fled-(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ফ্রেড)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Found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ফাউন্ড)-স্থাপন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founded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ফাউন্ডেড)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founded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ফাউন্ডেড)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Have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হ্যান্ড)-পাওয়া/আছে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হ্যান্ড)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Hear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হিয়ার)-শূনা/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Shoot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সুট)-গুলি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Teach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টিচ)-শিক্ষা দেওয়া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টট!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Freeze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ফ্রিজ)-জমাট বাঁধানো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froze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ফ্রজ)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frozen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ফ্রজেন।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Forbid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ফরবিড)-নিষেধ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forbade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ফরবেড।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forbidden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ফরবিডেন)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Fling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ফ্লিখ্য-ছুড়িয়া ফেলা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flang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ফ্ল্যা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ফ্লাখ)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Give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গিভ)-দেওয়া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gave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গেইভ)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given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গিভেন)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Go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গো।-যাওয়া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went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ওয়েন্ট।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Grind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গ্রিন্ড)-চূর্ণ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ground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গ্রাউন্ড)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ground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গ্রাউন্ড)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Past participle</w:t>
            </w:r>
          </w:p>
        </w:tc>
      </w:tr>
      <w:tr w:rsidR="00BA425B" w:rsidRPr="00C43096" w:rsidTr="003C3A2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Get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গেট)-পাওয়া (গটেন/গট)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gotten/got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Grow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গ্রো)-জন্মানো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grew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গ্রিউ)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grown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গ্রোন)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Hang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হ্যাথ-ঝুলানো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হাং)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হাং)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Hide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হাইড)-লুকানো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hid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hidden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হিডেন)-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Hold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হোল্ড)-ধরা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held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হেল্ড)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held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হেল্ড)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Know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নো)-জানা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knew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নিউ)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known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নোন)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Leave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লিভ)-ত্যাগ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left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লেফট)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left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লেফট)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Lie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লাই)-শুয়ে থাকা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lay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laid/lain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লেইড/লেইন)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Ride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রাইড)-ঘোড়ায় চড়া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rode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ridden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রিডেন)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Ring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রিং)-বাজান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rang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র‍্যাং)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রাং)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Rise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রাইজ)-উঠা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rose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রোজ)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risen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রাইজেন্‌)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Run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রান)-দৌড়ান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ran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র‍্যান)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run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See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সী)-দেখা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সো)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Sing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সিং)-গান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স্যাথ)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সাং)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Spin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স্পিন)-সুতা কাটা</w:t>
            </w: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 xml:space="preserve">, 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বোনা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span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স্প্যান)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spun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স্পান)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Sink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সিংক)-ডুবিয়া যাওয়া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sank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স্যাঙ্ক)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sunk.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সাঙ্ক)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Sit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সিট)-বসা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সেট)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সেট)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Sly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স্নে)-হত্যা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slew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স্লেয়ু)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slain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স্লেইন)-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Stand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স্ট্যান্ড)-দাঁড়ান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stood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স্টুড)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stood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স্টোড)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Shine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সাইন)-কিরণ দেয়া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শোন)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শোন)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Stick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স্টিক)-লাগিয়া থাকা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stuck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স্টাক)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stuck(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স্ট্রাক)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Swear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শ্যায়ার)-শপথ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swore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শোর)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sworn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শর্ণ)</w:t>
            </w:r>
          </w:p>
        </w:tc>
      </w:tr>
      <w:tr w:rsidR="00BA425B" w:rsidRPr="00C43096" w:rsidTr="003C3A2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Speak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স্পিক)-কথা বলা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spoke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স্পোক)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spoken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স্পোকেন)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Swim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সুইম)-সাঁতার দেয়া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swam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সুয়াম।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swum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সুয়াম)</w:t>
            </w: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,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Shake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শেক)-নাড়া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shook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শূক)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shaken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শেকেন)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Sting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স্টিং-ফুল ফুটান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স্টাথ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stung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স্টাথ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Shrunk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স্রাংক)-সংকুচিত হওয়া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shrunk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স্রাংক।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shrunken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স্রাংকেন)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Bury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বুরি)-কবর দেয়া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burried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বুরিড)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burried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বুরিড)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Buy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বাই)-কেনা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বট)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Bend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বেন্ড)-বাঁকা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বেন্ট)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Bleed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ব্লিড)-রক্তপাত হওয়া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ব্লেড)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Call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কল)-ডাকা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called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কল্ড)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Breed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ব্রিড)-প্রসব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Catch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ক্যাচ)-ধরা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caught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Change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চেঞ্জ)-পরিবর্তন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changed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চেইনজড়।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changed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চেইন্জড্ড)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Chap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কপ)-খসখসে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chapt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কন্ট) ৩৫০*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chapt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কণ্ঠ)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Chew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চিউ)-চর্বণ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chewed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চিউড)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chewed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চিউড)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Clap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ক্লেপ)-হাতে তালি দেয়া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clapped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ক্লেপড্)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clapped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ক্লেপড়)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Cook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কুক)-রান্না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cooked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কৃকড্)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cooked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কৃকড্)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Copy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কপি)-নকল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copied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কপিড্)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copied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কপিড)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Cover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কভার)-ঢাকা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covered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কভারন্ড।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covered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কভারড।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Creep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ক্রিপ)-বুকে হেটে যাওয়া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*crept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ক্রেপ্ট)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crept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ক্রেপ্ট)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Cry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ক্রাই)-চিৎকার করে কাঁদা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ক্রাইড)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ক্রাইড)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Cloth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কথ)-কাপড় পড়া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clothed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clothed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ক্লথড্)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Cross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ক্রস)-অতিক্রম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crossed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ক্রসড্।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crossed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ক্রসড্)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Clean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ক্লিন)-পরিষ্কার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cleaned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cleaned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ক্লিন্ড)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Dance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ড্যাপ)-নাচা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danced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ড্যান্সড।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danced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ড্যান্সড।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Dare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ডেয়ার)-সাহস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ডেয়ারড্)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ডেয়ারড্)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Deal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ডিল)-ব্যবসা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dealt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ডেন্ট)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dealt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ডেন্ট)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Decide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ডিসাইড)-মনস্বকরা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decided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ডিসাইডেড)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decided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ডিসাইডেড)</w:t>
            </w:r>
          </w:p>
        </w:tc>
      </w:tr>
      <w:tr w:rsidR="00BA425B" w:rsidRPr="00C43096" w:rsidTr="003C3A2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Defeat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ডিফিট)-পরাজিত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defeated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ডিফিটেড।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defeated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ডিফিটেড)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Die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ডাই)-মরা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ডাইড)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Demand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ডিমান্ড)-দাবী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ডিমান্ডেড)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demanded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ডিমান্ডেড)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Divide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ডিভাইড)-ভাগ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divided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ডিভাইডেড)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divided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ডিভাইডেড)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Do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ডু)-করা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done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ডান)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Dream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ড্রিম)-স্বপ্ন দেখা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dreamt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ড্রেমট।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dreamt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ড্রেমট)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Dry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ড্রাই)-শুকনো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ড্রাইড)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dried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Dwell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ডুয়েল)-বাস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dwelt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ডুয়েন্ট)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ডেন্ট)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Dye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ডাই)-রং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dyed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dyed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ডাইড)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Fear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ফেয়ার)-ভয় পাওয়া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feared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ফেয়ারড।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feared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ফেয়ারড)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Fade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ফেইড)-খাওয়ানো</w:t>
            </w:r>
            <w:r w:rsidRPr="00AC39BA">
              <w:rPr>
                <w:rFonts w:ascii="Segoe UI Symbol" w:eastAsia="Times New Roman" w:hAnsi="Segoe UI Symbol" w:cs="Segoe UI Symbol"/>
                <w:b/>
                <w:bCs/>
                <w:sz w:val="21"/>
                <w:szCs w:val="21"/>
                <w:cs/>
                <w:lang w:bidi="bn-BD"/>
              </w:rPr>
              <w:t>✓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fade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ফেইড)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Feel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ফিল)-অনুভব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ফেন্ট)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felt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ফেন্ট)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Gain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গেইন)-লাভ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garined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গেইন্ড)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gained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গেইন্ড)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Gather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গ্যাদার)-সংগ্রহ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gathered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গ্যাদার।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gathered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গ্যাদাৰ্ড)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Grant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গ্র্যান্ট)-মঞ্জুরী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granted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গ্র্যান্টেড।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granted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গ্রগ্র্যান্টেড।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Guard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গার্ড)-চৌকি কর।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guarded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গার্ডেড)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guarded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গার্ডেড)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Guess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গেস)-অনুমান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guessed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গেস্ট।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guessed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গেস্ত।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Guide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গাইড্ড-পথ দেখানো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guided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গাইড্ডে)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guided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গাইড্ডে)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Grave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গ্রেড)-সমাধিস্থ করা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graved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graved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গ্রেড।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 xml:space="preserve">Hang 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হ্যাথ-ফাঁসি দেওয়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hanged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হ্যাংড)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hanged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হ্যাংড)</w:t>
            </w:r>
          </w:p>
        </w:tc>
      </w:tr>
      <w:tr w:rsidR="00BA425B" w:rsidRPr="00C43096" w:rsidTr="003C3A2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Happen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হ্যাপেন। - ঘটা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happened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হ্যাপেন্ড।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happened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হ্যাপেন্ড।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Hate</w:t>
            </w:r>
            <w:r w:rsidRPr="00AC39BA">
              <w:rPr>
                <w:rFonts w:ascii="Arial" w:eastAsia="Times New Roman" w:hAnsi="Arial" w:cs="Mangal"/>
                <w:b/>
                <w:bCs/>
                <w:sz w:val="21"/>
                <w:szCs w:val="21"/>
                <w:cs/>
                <w:lang w:bidi="hi-IN"/>
              </w:rPr>
              <w:t xml:space="preserve">। 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হেট।-ঘৃণা কর।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হেটেড)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hated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হেটেড।</w:t>
            </w:r>
          </w:p>
        </w:tc>
      </w:tr>
      <w:tr w:rsidR="00BA425B" w:rsidRPr="00C43096" w:rsidTr="003C3A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gridSpan w:val="2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911" w:type="dxa"/>
            <w:gridSpan w:val="3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Help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হেল)-সাহায্য কর</w:t>
            </w: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,</w:t>
            </w:r>
          </w:p>
        </w:tc>
        <w:tc>
          <w:tcPr>
            <w:tcW w:w="1858" w:type="dxa"/>
            <w:gridSpan w:val="2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helped (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হেলপ্ত)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helped</w:t>
            </w:r>
            <w:r w:rsidRPr="00C43096">
              <w:rPr>
                <w:rFonts w:ascii="Arial" w:eastAsia="Times New Roman" w:hAnsi="Arial" w:cs="Mangal"/>
                <w:sz w:val="21"/>
                <w:szCs w:val="21"/>
                <w:cs/>
                <w:lang w:bidi="hi-IN"/>
              </w:rPr>
              <w:t xml:space="preserve">। </w:t>
            </w:r>
            <w:r w:rsidRPr="00C43096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হেলপ্ত।</w:t>
            </w:r>
          </w:p>
        </w:tc>
      </w:tr>
    </w:tbl>
    <w:p w:rsidR="00AC39BA" w:rsidRDefault="00AC39BA" w:rsidP="00955AAE">
      <w:pPr>
        <w:spacing w:after="0" w:line="240" w:lineRule="auto"/>
        <w:rPr>
          <w:rFonts w:ascii="Nirmala UI" w:eastAsia="Times New Roman" w:hAnsi="Nirmala UI" w:cs="Nirmala UI"/>
          <w:b/>
          <w:bCs/>
          <w:color w:val="000000" w:themeColor="text1"/>
          <w:sz w:val="21"/>
          <w:szCs w:val="21"/>
          <w:lang w:bidi="bn-BD"/>
        </w:rPr>
      </w:pPr>
    </w:p>
    <w:p w:rsidR="00AC39BA" w:rsidRPr="00AC39BA" w:rsidRDefault="00AC39BA" w:rsidP="00AD64E3">
      <w:pPr>
        <w:pStyle w:val="Heading1"/>
        <w:rPr>
          <w:rFonts w:eastAsia="Times New Roman"/>
          <w:lang w:bidi="bn-BD"/>
        </w:rPr>
      </w:pPr>
      <w:proofErr w:type="gramStart"/>
      <w:r>
        <w:rPr>
          <w:rFonts w:ascii="Shonar Bangla" w:eastAsia="Times New Roman" w:hAnsi="Shonar Bangla" w:cs="Shonar Bangla"/>
          <w:lang w:bidi="bn-BD"/>
        </w:rPr>
        <w:t>কিছু</w:t>
      </w:r>
      <w:r>
        <w:rPr>
          <w:rFonts w:eastAsia="Times New Roman"/>
          <w:lang w:bidi="bn-BD"/>
        </w:rPr>
        <w:t xml:space="preserve">  verb</w:t>
      </w:r>
      <w:proofErr w:type="gramEnd"/>
      <w:r>
        <w:rPr>
          <w:rFonts w:eastAsia="Times New Roman"/>
          <w:lang w:bidi="bn-BD"/>
        </w:rPr>
        <w:t xml:space="preserve"> </w:t>
      </w:r>
      <w:r>
        <w:rPr>
          <w:rFonts w:ascii="Shonar Bangla" w:eastAsia="Times New Roman" w:hAnsi="Shonar Bangla" w:cs="Shonar Bangla"/>
          <w:lang w:bidi="bn-BD"/>
        </w:rPr>
        <w:t>আছে</w:t>
      </w:r>
      <w:r>
        <w:rPr>
          <w:rFonts w:eastAsia="Times New Roman"/>
          <w:lang w:bidi="bn-BD"/>
        </w:rPr>
        <w:t xml:space="preserve"> </w:t>
      </w:r>
      <w:r>
        <w:rPr>
          <w:rFonts w:ascii="Shonar Bangla" w:eastAsia="Times New Roman" w:hAnsi="Shonar Bangla" w:cs="Shonar Bangla"/>
          <w:lang w:bidi="bn-BD"/>
        </w:rPr>
        <w:t>যাদের</w:t>
      </w:r>
    </w:p>
    <w:p w:rsidR="00C43096" w:rsidRPr="00E87EBA" w:rsidRDefault="00AC39BA" w:rsidP="00AD64E3">
      <w:pPr>
        <w:pStyle w:val="Heading1"/>
        <w:rPr>
          <w:rFonts w:ascii="Arial" w:eastAsia="Times New Roman" w:hAnsi="Arial" w:cs="Arial"/>
          <w:lang w:bidi="bn-BD"/>
        </w:rPr>
      </w:pPr>
      <w:r w:rsidRPr="00C43096">
        <w:rPr>
          <w:rFonts w:ascii="Arial" w:eastAsia="Times New Roman" w:hAnsi="Arial" w:cs="Arial"/>
          <w:lang w:bidi="bn-BD"/>
        </w:rPr>
        <w:t xml:space="preserve">Present, Past </w:t>
      </w:r>
      <w:r w:rsidRPr="00C43096">
        <w:rPr>
          <w:rFonts w:ascii="Arial" w:eastAsia="Times New Roman" w:hAnsi="Arial" w:cs="Vrinda"/>
          <w:cs/>
          <w:lang w:bidi="bn-BD"/>
        </w:rPr>
        <w:t xml:space="preserve">ও </w:t>
      </w:r>
      <w:r w:rsidRPr="00C43096">
        <w:rPr>
          <w:rFonts w:ascii="Arial" w:eastAsia="Times New Roman" w:hAnsi="Arial" w:cs="Arial"/>
          <w:lang w:bidi="bn-BD"/>
        </w:rPr>
        <w:t xml:space="preserve">Past Participle </w:t>
      </w:r>
      <w:r w:rsidRPr="00C43096">
        <w:rPr>
          <w:rFonts w:ascii="Arial" w:eastAsia="Times New Roman" w:hAnsi="Arial" w:cs="Vrinda"/>
          <w:cs/>
          <w:lang w:bidi="bn-BD"/>
        </w:rPr>
        <w:t>একই</w:t>
      </w:r>
      <w:r w:rsidRPr="00E87EBA">
        <w:rPr>
          <w:rFonts w:ascii="Arial" w:eastAsia="Times New Roman" w:hAnsi="Arial" w:cs="Vrinda"/>
          <w:cs/>
          <w:lang w:bidi="bn-BD"/>
        </w:rPr>
        <w:t xml:space="preserve"> </w:t>
      </w:r>
      <w:r w:rsidR="00C43096" w:rsidRPr="00E87EBA">
        <w:rPr>
          <w:rFonts w:ascii="Arial" w:eastAsia="Times New Roman" w:hAnsi="Arial" w:cs="Vrinda"/>
          <w:cs/>
          <w:lang w:bidi="bn-BD"/>
        </w:rPr>
        <w:t xml:space="preserve">অবস্থায় হয়। এ </w:t>
      </w:r>
      <w:r w:rsidR="00C43096" w:rsidRPr="00E87EBA">
        <w:rPr>
          <w:rFonts w:ascii="Arial" w:eastAsia="Times New Roman" w:hAnsi="Arial" w:cs="Arial"/>
          <w:lang w:bidi="bn-BD"/>
        </w:rPr>
        <w:t xml:space="preserve">Verb </w:t>
      </w:r>
      <w:r w:rsidR="00C43096" w:rsidRPr="00E87EBA">
        <w:rPr>
          <w:rFonts w:ascii="Arial" w:eastAsia="Times New Roman" w:hAnsi="Arial" w:cs="Vrinda"/>
          <w:cs/>
          <w:lang w:bidi="bn-BD"/>
        </w:rPr>
        <w:t>গুলো নিয়ে অনেক ছাত্র-ছাত্রী বা পাঠকগণ বিভ্রান্ত হন। যেমনঃ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978"/>
        <w:gridCol w:w="1279"/>
        <w:gridCol w:w="1559"/>
      </w:tblGrid>
      <w:tr w:rsidR="00BA425B" w:rsidRPr="00C43096" w:rsidTr="003C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C43096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 xml:space="preserve">Present, Past </w:t>
            </w:r>
            <w:r w:rsidRPr="00C43096">
              <w:rPr>
                <w:rFonts w:ascii="Arial" w:eastAsia="Times New Roman" w:hAnsi="Arial" w:cs="Vrinda"/>
                <w:b w:val="0"/>
                <w:bCs w:val="0"/>
                <w:sz w:val="21"/>
                <w:szCs w:val="21"/>
                <w:cs/>
                <w:lang w:bidi="bn-BD"/>
              </w:rPr>
              <w:t xml:space="preserve">ও </w:t>
            </w: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 xml:space="preserve">Past Participle </w:t>
            </w:r>
            <w:r w:rsidRPr="00C43096">
              <w:rPr>
                <w:rFonts w:ascii="Arial" w:eastAsia="Times New Roman" w:hAnsi="Arial" w:cs="Vrinda"/>
                <w:b w:val="0"/>
                <w:bCs w:val="0"/>
                <w:sz w:val="21"/>
                <w:szCs w:val="21"/>
                <w:cs/>
                <w:lang w:bidi="bn-BD"/>
              </w:rPr>
              <w:t>একই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b w:val="0"/>
                <w:bCs w:val="0"/>
                <w:sz w:val="21"/>
                <w:szCs w:val="21"/>
                <w:lang w:bidi="bn-BD"/>
              </w:rPr>
              <w:t>Past Participle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Read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পড়া)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Read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Read</w:t>
            </w:r>
          </w:p>
        </w:tc>
      </w:tr>
      <w:tr w:rsidR="00BA425B" w:rsidRPr="00C43096" w:rsidTr="003C3A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Rid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মুক্ত করা)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Rid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Rid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Shut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বন্ধ করা)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Shut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Shut</w:t>
            </w:r>
          </w:p>
        </w:tc>
      </w:tr>
      <w:tr w:rsidR="00BA425B" w:rsidRPr="00C43096" w:rsidTr="003C3A2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Set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স্থাপন করা)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Let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ভাড়া দেওয়া)</w:t>
            </w: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'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Let</w:t>
            </w:r>
          </w:p>
        </w:tc>
      </w:tr>
      <w:tr w:rsidR="00BA425B" w:rsidRPr="00C43096" w:rsidTr="003C3A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Put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রাখা)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Hit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আঘাত করা)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Hit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Hit</w:t>
            </w:r>
          </w:p>
        </w:tc>
      </w:tr>
      <w:tr w:rsidR="00BA425B" w:rsidRPr="00C43096" w:rsidTr="003C3A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Hurt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আঘাত করা।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Hurt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Hurt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Cut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কাটা)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Cut</w:t>
            </w:r>
          </w:p>
        </w:tc>
      </w:tr>
      <w:tr w:rsidR="00BA425B" w:rsidRPr="00C43096" w:rsidTr="003C3A2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Bet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বাজি রাখা।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Burst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ফেটে যাওয়া)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Burst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Burst</w:t>
            </w:r>
          </w:p>
        </w:tc>
      </w:tr>
      <w:tr w:rsidR="00BA425B" w:rsidRPr="00C43096" w:rsidTr="003C3A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Cast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নিক্ষেপ করা।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Cast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Cast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Cost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খরচ করা।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Cost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Cost</w:t>
            </w:r>
          </w:p>
        </w:tc>
      </w:tr>
      <w:tr w:rsidR="00BA425B" w:rsidRPr="00C43096" w:rsidTr="003C3A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Spilt (</w:t>
            </w:r>
            <w:r w:rsidRPr="00AC39BA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বিদীর্ণ করা)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Spilt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Spilt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A425B" w:rsidRPr="00BA425B" w:rsidRDefault="00BA425B" w:rsidP="00E94EA9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2978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Thrust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ঠেসে ধরা)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Thrust</w:t>
            </w:r>
          </w:p>
        </w:tc>
        <w:tc>
          <w:tcPr>
            <w:tcW w:w="0" w:type="auto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Thrust</w:t>
            </w:r>
          </w:p>
        </w:tc>
      </w:tr>
    </w:tbl>
    <w:p w:rsidR="00BA425B" w:rsidRDefault="00BA425B" w:rsidP="00955AAE">
      <w:pPr>
        <w:spacing w:after="0" w:line="240" w:lineRule="auto"/>
      </w:pPr>
    </w:p>
    <w:p w:rsidR="00AC39BA" w:rsidRDefault="00AC39BA" w:rsidP="00955AAE">
      <w:pPr>
        <w:spacing w:after="0" w:line="240" w:lineRule="auto"/>
      </w:pPr>
    </w:p>
    <w:p w:rsidR="00AC39BA" w:rsidRPr="00AC39BA" w:rsidRDefault="00AC39BA" w:rsidP="00955AAE">
      <w:pPr>
        <w:spacing w:after="0" w:line="240" w:lineRule="auto"/>
        <w:rPr>
          <w:b/>
          <w:bCs/>
          <w:sz w:val="28"/>
          <w:szCs w:val="28"/>
        </w:rPr>
      </w:pPr>
      <w:r w:rsidRPr="00AD64E3">
        <w:rPr>
          <w:rStyle w:val="Heading1Char"/>
          <w:cs/>
        </w:rPr>
        <w:t xml:space="preserve">কতকগুলো </w:t>
      </w:r>
      <w:r w:rsidRPr="00AD64E3">
        <w:rPr>
          <w:rStyle w:val="Heading1Char"/>
        </w:rPr>
        <w:t xml:space="preserve">Verb </w:t>
      </w:r>
      <w:r w:rsidRPr="00AD64E3">
        <w:rPr>
          <w:rStyle w:val="Heading1Char"/>
          <w:cs/>
        </w:rPr>
        <w:t>আছে যেগুলো নিয়ে ছাত্রগণ বিভ্রান্তিতে পড়ে।</w:t>
      </w:r>
      <w:r w:rsidRPr="00AC39BA">
        <w:rPr>
          <w:rFonts w:cs="Vrinda"/>
          <w:b/>
          <w:bCs/>
          <w:sz w:val="28"/>
          <w:szCs w:val="28"/>
          <w:cs/>
          <w:lang w:bidi="bn-IN"/>
        </w:rPr>
        <w:t xml:space="preserve"> যেমন: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4680"/>
        <w:gridCol w:w="2160"/>
        <w:gridCol w:w="2829"/>
      </w:tblGrid>
      <w:tr w:rsidR="00BA425B" w:rsidRPr="00C43096" w:rsidTr="003C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C43096" w:rsidRDefault="00BA425B" w:rsidP="00955AAE">
            <w:pPr>
              <w:rPr>
                <w:rFonts w:ascii="Arial" w:eastAsia="Times New Roman" w:hAnsi="Arial" w:cs="Vrinda"/>
                <w:b w:val="0"/>
                <w:bCs w:val="0"/>
                <w:sz w:val="21"/>
                <w:szCs w:val="21"/>
                <w:cs/>
                <w:lang w:bidi="bn-BD"/>
              </w:rPr>
            </w:pPr>
          </w:p>
        </w:tc>
        <w:tc>
          <w:tcPr>
            <w:tcW w:w="4680" w:type="dxa"/>
          </w:tcPr>
          <w:p w:rsidR="00BA425B" w:rsidRPr="00AC39BA" w:rsidRDefault="00AC39BA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25"/>
                <w:szCs w:val="25"/>
                <w:lang w:bidi="bn-BD"/>
              </w:rPr>
            </w:pPr>
            <w:r>
              <w:rPr>
                <w:rFonts w:ascii="Nirmala UI" w:eastAsia="Times New Roman" w:hAnsi="Nirmala UI" w:cs="Nirmala UI"/>
                <w:sz w:val="25"/>
                <w:szCs w:val="25"/>
                <w:lang w:bidi="bn-BD"/>
              </w:rPr>
              <w:t>Present tense</w:t>
            </w:r>
          </w:p>
        </w:tc>
        <w:tc>
          <w:tcPr>
            <w:tcW w:w="2160" w:type="dxa"/>
            <w:hideMark/>
          </w:tcPr>
          <w:p w:rsidR="00BA425B" w:rsidRPr="00AC39BA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5"/>
                <w:szCs w:val="25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5"/>
                <w:szCs w:val="25"/>
                <w:lang w:bidi="bn-BD"/>
              </w:rPr>
              <w:t>Past Tense</w:t>
            </w:r>
          </w:p>
        </w:tc>
        <w:tc>
          <w:tcPr>
            <w:tcW w:w="2829" w:type="dxa"/>
            <w:hideMark/>
          </w:tcPr>
          <w:p w:rsidR="00BA425B" w:rsidRPr="00AC39BA" w:rsidRDefault="00BA425B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5"/>
                <w:szCs w:val="25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5"/>
                <w:szCs w:val="25"/>
                <w:lang w:bidi="bn-BD"/>
              </w:rPr>
              <w:t>Past Participle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Hang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ঝুলান)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hung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hung</w:t>
            </w:r>
          </w:p>
        </w:tc>
      </w:tr>
      <w:tr w:rsidR="00BA425B" w:rsidRPr="00C43096" w:rsidTr="003C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Hang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ফাঁসি দেওয়া)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hanged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hanged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হারান)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lost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lost</w:t>
            </w:r>
          </w:p>
        </w:tc>
      </w:tr>
      <w:tr w:rsidR="00BA425B" w:rsidRPr="00C43096" w:rsidTr="003C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Loose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টিলা করা।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loosed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loosed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শোয়া)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lay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lain</w:t>
            </w:r>
          </w:p>
        </w:tc>
      </w:tr>
      <w:tr w:rsidR="00BA425B" w:rsidRPr="00C43096" w:rsidTr="003C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Lie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মিথ্যা কথা বলা)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lied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lied</w:t>
            </w:r>
          </w:p>
        </w:tc>
      </w:tr>
      <w:tr w:rsidR="00BA425B" w:rsidRPr="00C43096" w:rsidTr="003C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A425B" w:rsidRPr="00996F6D" w:rsidRDefault="00BA425B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680" w:type="dxa"/>
            <w:hideMark/>
          </w:tcPr>
          <w:p w:rsidR="00BA425B" w:rsidRPr="00AC39BA" w:rsidRDefault="00BA425B" w:rsidP="00E94EA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AC39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Lay (</w:t>
            </w:r>
            <w:r w:rsidRPr="00AC39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ডিম পাড়া)</w:t>
            </w:r>
          </w:p>
        </w:tc>
        <w:tc>
          <w:tcPr>
            <w:tcW w:w="2160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laid</w:t>
            </w:r>
          </w:p>
        </w:tc>
        <w:tc>
          <w:tcPr>
            <w:tcW w:w="2829" w:type="dxa"/>
            <w:hideMark/>
          </w:tcPr>
          <w:p w:rsidR="00BA425B" w:rsidRPr="00C43096" w:rsidRDefault="00BA425B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C43096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laid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lang w:bidi="bn-BD"/>
        </w:rPr>
      </w:pPr>
    </w:p>
    <w:p w:rsidR="00E87EBA" w:rsidRPr="00E87EBA" w:rsidRDefault="00E87EBA" w:rsidP="00955AA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</w:pPr>
      <w:r w:rsidRPr="00AD64E3">
        <w:rPr>
          <w:rStyle w:val="Heading1Char"/>
          <w:cs/>
        </w:rPr>
        <w:t xml:space="preserve">কতকগুলো </w:t>
      </w:r>
      <w:r w:rsidRPr="00AD64E3">
        <w:rPr>
          <w:rStyle w:val="Heading1Char"/>
        </w:rPr>
        <w:t xml:space="preserve">Verb </w:t>
      </w:r>
      <w:r w:rsidRPr="00AD64E3">
        <w:rPr>
          <w:rStyle w:val="Heading1Char"/>
          <w:cs/>
        </w:rPr>
        <w:t xml:space="preserve">আছে যেগুলো </w:t>
      </w:r>
      <w:r w:rsidRPr="00AD64E3">
        <w:rPr>
          <w:rStyle w:val="Heading1Char"/>
        </w:rPr>
        <w:t xml:space="preserve">Present tense </w:t>
      </w:r>
      <w:r w:rsidRPr="00AD64E3">
        <w:rPr>
          <w:rStyle w:val="Heading1Char"/>
          <w:cs/>
        </w:rPr>
        <w:t>অবস্থায় হয়।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 xml:space="preserve"> এ </w:t>
      </w: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 xml:space="preserve">Verb 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গুলো নিয়ে অনেক ছাত্র-ছাত্রী বা পাঠকগণ বিভ্রান্ত হন। যেমনঃ</w:t>
      </w:r>
    </w:p>
    <w:tbl>
      <w:tblPr>
        <w:tblStyle w:val="PlainTable1"/>
        <w:tblW w:w="9891" w:type="dxa"/>
        <w:tblLook w:val="04A0" w:firstRow="1" w:lastRow="0" w:firstColumn="1" w:lastColumn="0" w:noHBand="0" w:noVBand="1"/>
      </w:tblPr>
      <w:tblGrid>
        <w:gridCol w:w="1416"/>
        <w:gridCol w:w="3093"/>
        <w:gridCol w:w="2691"/>
        <w:gridCol w:w="2691"/>
      </w:tblGrid>
      <w:tr w:rsidR="00E87EBA" w:rsidRPr="00E87EBA" w:rsidTr="0095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E87EBA" w:rsidRPr="00E87EBA" w:rsidRDefault="00E87EBA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E87EBA" w:rsidRPr="00E87EBA" w:rsidRDefault="00E87EBA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E87EBA" w:rsidRPr="00E87EBA" w:rsidRDefault="00E87EBA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3C3A2F" w:rsidRPr="00E87EBA" w:rsidTr="0095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577BAC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77BAC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Hew (</w:t>
            </w:r>
            <w:r w:rsidRPr="00577BAC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হিউ)-ছেদন করা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hewed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হিউড)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hewed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হিউড)</w:t>
            </w:r>
          </w:p>
        </w:tc>
      </w:tr>
      <w:tr w:rsidR="003C3A2F" w:rsidRPr="00E87EBA" w:rsidTr="00955AA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Hunt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হান্ট)-শিকার করা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hunted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হান্টেড)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hunted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হান্টেড)</w:t>
            </w:r>
          </w:p>
        </w:tc>
      </w:tr>
      <w:tr w:rsidR="003C3A2F" w:rsidRPr="00E87EBA" w:rsidTr="0095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Have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হ্যান্ড)-পাওয়া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হ্যাড)</w:t>
            </w:r>
          </w:p>
        </w:tc>
      </w:tr>
      <w:tr w:rsidR="003C3A2F" w:rsidRPr="00E87EBA" w:rsidTr="00955AA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Hear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হিয়ার)-শুনা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হার্ড)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হার্ড)</w:t>
            </w:r>
          </w:p>
        </w:tc>
      </w:tr>
      <w:tr w:rsidR="003C3A2F" w:rsidRPr="00E87EBA" w:rsidTr="0095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Keep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কিপ)-রাখা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kept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কেপ্ট)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kept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কেপ্ট)</w:t>
            </w:r>
          </w:p>
        </w:tc>
      </w:tr>
      <w:tr w:rsidR="003C3A2F" w:rsidRPr="00E87EBA" w:rsidTr="00955AA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Kill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কিল)-হত্যা করা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killed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কিল্ড)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killed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কিল্ড)</w:t>
            </w:r>
          </w:p>
        </w:tc>
      </w:tr>
      <w:tr w:rsidR="003C3A2F" w:rsidRPr="00E87EBA" w:rsidTr="0095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Kneel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নিল)-হাটু গেড়ে বসা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knelt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নেন্ট)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knelt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নেন্ট)</w:t>
            </w:r>
          </w:p>
        </w:tc>
      </w:tr>
      <w:tr w:rsidR="003C3A2F" w:rsidRPr="00E87EBA" w:rsidTr="00955AA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Knock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নক)-ধাক্কা দেয়া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knocked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নক্স)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knocked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নক্স)</w:t>
            </w:r>
          </w:p>
        </w:tc>
      </w:tr>
      <w:tr w:rsidR="003C3A2F" w:rsidRPr="00E87EBA" w:rsidTr="0095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Lay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লে)-স্থাপন করা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laid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লেইড)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laid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লেইড)</w:t>
            </w:r>
          </w:p>
        </w:tc>
      </w:tr>
      <w:tr w:rsidR="003C3A2F" w:rsidRPr="00E87EBA" w:rsidTr="00955AA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Lean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লিন)-হেলান দেয়া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leaned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লিন্ডেড)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leaned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লিন্ডেড)</w:t>
            </w:r>
          </w:p>
        </w:tc>
      </w:tr>
      <w:tr w:rsidR="003C3A2F" w:rsidRPr="00E87EBA" w:rsidTr="0095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  <w:hideMark/>
          </w:tcPr>
          <w:p w:rsidR="003C3A2F" w:rsidRPr="00996F6D" w:rsidRDefault="003C3A2F" w:rsidP="00E94EA9">
            <w:pPr>
              <w:pStyle w:val="ListParagraph"/>
              <w:numPr>
                <w:ilvl w:val="0"/>
                <w:numId w:val="24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:rsidR="003C3A2F" w:rsidRPr="003C3A2F" w:rsidRDefault="003C3A2F" w:rsidP="00E94EA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3C3A2F">
              <w:rPr>
                <w:rFonts w:ascii="Arial" w:eastAsia="Times New Roman" w:hAnsi="Arial" w:cs="Arial"/>
                <w:b/>
                <w:bCs/>
                <w:sz w:val="21"/>
                <w:szCs w:val="21"/>
                <w:lang w:bidi="bn-BD"/>
              </w:rPr>
              <w:t>Leap (</w:t>
            </w:r>
            <w:r w:rsidRPr="003C3A2F">
              <w:rPr>
                <w:rFonts w:ascii="Arial" w:eastAsia="Times New Roman" w:hAnsi="Arial" w:cs="Vrinda"/>
                <w:b/>
                <w:bCs/>
                <w:sz w:val="21"/>
                <w:szCs w:val="21"/>
                <w:cs/>
                <w:lang w:bidi="bn-BD"/>
              </w:rPr>
              <w:t>লিপ)-লাফ দেয়া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leaped/leapt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লিপট)</w:t>
            </w:r>
          </w:p>
        </w:tc>
        <w:tc>
          <w:tcPr>
            <w:tcW w:w="0" w:type="auto"/>
            <w:hideMark/>
          </w:tcPr>
          <w:p w:rsidR="003C3A2F" w:rsidRPr="00E87EBA" w:rsidRDefault="003C3A2F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E87EBA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leaped/leapt (</w:t>
            </w:r>
            <w:r w:rsidRPr="00E87EBA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লিপট)</w:t>
            </w:r>
          </w:p>
        </w:tc>
      </w:tr>
    </w:tbl>
    <w:p w:rsidR="009163A7" w:rsidRDefault="009163A7" w:rsidP="00955AAE">
      <w:pPr>
        <w:spacing w:after="0" w:line="240" w:lineRule="auto"/>
      </w:pPr>
    </w:p>
    <w:p w:rsidR="009E5302" w:rsidRPr="009E5302" w:rsidRDefault="00853C3F" w:rsidP="00AD64E3">
      <w:pPr>
        <w:pStyle w:val="Heading1"/>
        <w:rPr>
          <w:rFonts w:eastAsia="Times New Roman"/>
          <w:lang w:bidi="bn-BD"/>
        </w:rPr>
      </w:pPr>
      <w:r w:rsidRPr="009E5302">
        <w:rPr>
          <w:rFonts w:eastAsia="Times New Roman"/>
          <w:lang w:bidi="bn-BD"/>
        </w:rPr>
        <w:t xml:space="preserve">100 </w:t>
      </w:r>
      <w:r w:rsidR="009E5302" w:rsidRPr="009E5302">
        <w:rPr>
          <w:rFonts w:eastAsia="Times New Roman"/>
          <w:lang w:bidi="bn-BD"/>
        </w:rPr>
        <w:t>Important Verbs</w:t>
      </w:r>
      <w:r>
        <w:rPr>
          <w:rFonts w:eastAsia="Times New Roman"/>
          <w:lang w:bidi="bn-BD"/>
        </w:rPr>
        <w:t xml:space="preserve"> </w:t>
      </w:r>
      <w:proofErr w:type="gramStart"/>
      <w:r>
        <w:rPr>
          <w:rFonts w:eastAsia="Times New Roman"/>
          <w:lang w:bidi="bn-BD"/>
        </w:rPr>
        <w:t>For</w:t>
      </w:r>
      <w:proofErr w:type="gramEnd"/>
      <w:r>
        <w:rPr>
          <w:rFonts w:eastAsia="Times New Roman"/>
          <w:lang w:bidi="bn-BD"/>
        </w:rPr>
        <w:t xml:space="preserve"> Test Paper Solution</w:t>
      </w:r>
    </w:p>
    <w:tbl>
      <w:tblPr>
        <w:tblStyle w:val="PlainTable1"/>
        <w:tblW w:w="10906" w:type="dxa"/>
        <w:tblLayout w:type="fixed"/>
        <w:tblLook w:val="04A0" w:firstRow="1" w:lastRow="0" w:firstColumn="1" w:lastColumn="0" w:noHBand="0" w:noVBand="1"/>
      </w:tblPr>
      <w:tblGrid>
        <w:gridCol w:w="445"/>
        <w:gridCol w:w="90"/>
        <w:gridCol w:w="254"/>
        <w:gridCol w:w="286"/>
        <w:gridCol w:w="3883"/>
        <w:gridCol w:w="162"/>
        <w:gridCol w:w="2731"/>
        <w:gridCol w:w="162"/>
        <w:gridCol w:w="2731"/>
        <w:gridCol w:w="162"/>
      </w:tblGrid>
      <w:tr w:rsidR="00577BAC" w:rsidRPr="009E5302" w:rsidTr="00577BA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77BAC" w:rsidRPr="009E5302" w:rsidRDefault="00577BAC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7"/>
                <w:szCs w:val="17"/>
                <w:lang w:bidi="bn-BD"/>
              </w:rPr>
              <w:t>No</w:t>
            </w:r>
          </w:p>
        </w:tc>
        <w:tc>
          <w:tcPr>
            <w:tcW w:w="344" w:type="dxa"/>
            <w:gridSpan w:val="2"/>
            <w:hideMark/>
          </w:tcPr>
          <w:p w:rsidR="00577BAC" w:rsidRPr="009E5302" w:rsidRDefault="00577BAC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4169" w:type="dxa"/>
            <w:gridSpan w:val="2"/>
            <w:hideMark/>
          </w:tcPr>
          <w:p w:rsidR="00577BAC" w:rsidRPr="009E5302" w:rsidRDefault="00577BAC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Achieve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অ্যাচিভ) -অর্জন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Achieved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অ্যাচিভড)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Achieved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অ্যাচিভড)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Adjust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অ্যাডজাস্ট) - মানিয়ে নেওয়া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Adjusted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অ্যাডজাস্টেড)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Adjusted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অ্যাডজাস্টেড)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Admire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অ্যাডমায়ার) - প্রশংসা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Admired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অ্যাডমায়ার্ড)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Admired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অ্যাডমায়ার্ড)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Affect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অ্যাফেক্ট) - প্রভাবিত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Affected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অ্যাফেক্টেড)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Affected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অ্যাফেক্টেড)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Analyze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অ্যানালাইজ) - বিশ্লেষণ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Analyzed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অ্যানালাইজড)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Analyzed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অ্যানালাইজড)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Anticipate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অ্যান্টিসিপেইট) - অনুমান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Anticipated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অ্যান্টিসিপেইটেড)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Anticipated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অ্যান্টিসিপেইটেড)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Appreciate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অ্যাপ্রিশিয়েইট) - কৃতজ্ঞ হওয়া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Appreciated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অ্যাপ্রিশিয়েইটেড)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Appreciated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অ্যাপ্রিশিয়েইটেড)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Argue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আর্গিউ) - তর্ক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Argued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আর্গিউড)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Argued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আর্গিউড)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Assemble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অ্যাসেম্বল) - একত্রিত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Assembled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অ্যাসেম্বলড)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Assembled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অ্যাসেম্বলড)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Assess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অ্যাসেস) - মূল্যায়ন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Assessed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অ্যাসেসড)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Assessed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অ্যাসেসড)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Assume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অ্যাসিউম) - অনুমান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Assumed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অ্যাসিউমড)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Assumed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অ্যাসিউমড)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Astonish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অ্যাস্টোনিশ) - বিস্মিত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Astonished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অ্যাস্টোনিশড)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Astonished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অ্যাস্টোনিশড)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Attach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অ্যাট্যাচ) - সংযুক্ত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Attached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অ্যাট্যাচড)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Attached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অ্যাট্যাচড)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Attain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অ্যাটেইন) - লাভ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Attained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অ্যাটেইনড)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Attained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অ্যাটেইনড)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Attempt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অ্যাটাম্পট) - চেষ্টা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Attempted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অ্যাটাম্পটেড)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Attempted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অ্যাটাম্পটেড)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Attend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অ্যাটেন্ড) - উপস্থিত থাকা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Attended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অ্যাটেন্ডেড)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Attended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অ্যাটেন্ডেড)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Attract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অ্যাটাক্ট) - আকর্ষণ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Attracted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অ্যাটাক্টেড)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Attracted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অ্যাটাক্টেড)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Avoid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অ্যাভয়েড) - এড়িয়ে চলা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Avoided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অ্যাভয়েডেড)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Avoided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অ্যাভয়েডেড)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Acknowledge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অ্যাকনলেজ) - স্বীকার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Acknowledged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অ্যাকনলেজড)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Acknowledged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অ্যাকনলেজড)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Abandon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অ্যাব্যানডন) - পরিত্যাগ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Abandoned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অ্যাব্যানডনড)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Abandoned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অ্যাব্যানডনড)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Balance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ব্যালেন্স) - ভারসাম্য রাখা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Balanced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ব্যালেন্সড)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Balanced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ব্যালেন্সড)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Bargain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বার্গেইন) - দর কষাকষি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Bargained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বার্গেইনড)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Bargained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বার্গেইনড)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Benefit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বেনিফিট) - উপকৃত হওয়া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Benefited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বেনিফিটেড)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Benefited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বেনিফিটেড)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Betray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বিট্রে) - বিশ্বাসঘাতকতা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Betrayed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বিট্রেড)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Betrayed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বিট্রেড)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Broadcast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ব্রডকাস্ট) - সম্প্রচার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Broadcast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ব্রডকাস্ট)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Broadcast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ব্রডকাস্ট)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Calculate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ক্যালকুলেট) - গণনা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Calculated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ক্যালকুলেটেড)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Calculated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ক্যালকুলেটেড)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Capture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ক্যাপচার) - দখল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Captured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ক্যাপচারড)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Captured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ক্যাপচারড)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Challenge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চ্যালেঞ্জ) - চ্যালেঞ্জ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Challenged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চ্যালেঞ্জড)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Challenged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চ্যালেঞ্জড)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29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Circulate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সার্কুলেট) - প্রচলন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Circulated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সার্কুলেটেড)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Circulated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সার্কুলেটেড)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Classify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ক্ল্যাসিফাই) - শ্রেণীবদ্ধ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Classified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ক্ল্যাসিফাইড)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Classified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ক্ল্যাসিফাইড)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Collaborate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কলাবোরেট) - সহযোগিতা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Collaborated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কলাবোরেটেড)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Collaborated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কলাবোরেটেড)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Commemorate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কমেমোরেট) - স্মরণ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Commemorated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কমেমোরেটেড)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Commemorated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কমেমোরেটেড)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Commit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কমিট) - প্রতিশ্রুতি দেওয়া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Committed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কমিটেড)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Committed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কমিটেড)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Communicate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কম্যুনিকেট) - যোগাযোগ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Communicated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কম্যুনিকেটেড)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Communicated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কম্যুনিকেটেড)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Compare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কমপেয়ার) - তুলনা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Compared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কমপেয়ার্ড)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Compared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কমপেয়ার্ড)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Compensate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কম্পেনসেইট) - ক্ষতিপূরণ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Compensated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কম্পেনসেইটেড)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Compensated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কম্পেনসেইটেড)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Compile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কম্পাইল) - সংগ্রহ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Compiled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কম্পাইল্ড)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Compiled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কম্পাইল্ড)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Comply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কমপ্লাই) - মেনে চলা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Complied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কমপ্লাইড)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Complied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কমপ্লাইড)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39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Conceal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কনসিল) - গোপন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Concealed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কনসিলড)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Concealed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কনসিলড)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Condemn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কনডেম) - নিন্দা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Condemned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কনডেমড)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Condemned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কনডেমড)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Confirm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কনফার্ম) - নিশ্চিত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Confirmed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কনফার্মড)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Confirmed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কনফার্মড)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Confront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কনফ্রন্ট) - সম্মুখীন হওয়া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Confronted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কনফ্রন্টেড)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Confronted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কনফ্রন্টেড)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Congratulate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কনগ্র্যাচুলেট) - অভিনন্দন জানানো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Congratulated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কনগ্র্যাচুলেটেড)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Congratulated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কনগ্র্যাচুলেটেড)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Conserve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কনসার্ভ) - সংরক্ষণ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Conserved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কনসার্ভড)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Conserved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কনসার্ভড)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Construct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কনস্ট্রাক্ট) - নির্মাণ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Constructed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কনস্ট্রাক্টেড)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Constructed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কনস্ট্রাক্টেড)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Consult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কনসাল্ট) - পরামর্শ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Consulted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কনসাল্টেড)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Consulted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কনসাল্টেড)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Contemplate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কনটেমপ্লেট) - চিন্তা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Contemplated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কনটেমপ্লেটেড)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Contemplated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কনটেমপ্লেটেড)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Contribute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কন্ট্রিবিউট) - অবদান রাখা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Contributed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কন্ট্রিবিউটেড)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Contributed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কন্ট্রিবিউটেড)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49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Convert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কনভার্ট) - পরিবর্তন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Converted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কনভার্টেড)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Converted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কনভার্টেড)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Convince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কনভিন্স) - বোঝানো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Convinced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কনভিন্সড)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Convinced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কনভিন্সড)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Criticize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ক্রিটিসাইজ) - সমালোচনা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Criticized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ক্রিটিসাইজড)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Criticized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ক্রিটিসাইজড)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Cultivate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কাল্টিভেট) - চাষ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Cultivated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কাল্টিভেটেড)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Cultivated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কাল্টিভেটেড)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কিউর) - সারানো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কিউরড)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কিউরড)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Damage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ড্যামেজ) - ক্ষতি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Damaged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ড্যামেজড)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Damaged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ড্যামেজড)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Debate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ডিবেট) - বিতর্ক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Debated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ডিবেটেড)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Debated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ডিবেটেড)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Decline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ডিক্লাইন) - প্রত্যাখ্যান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Declined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ডিক্লাইনড)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Declined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ডিক্লাইনড)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Dedicate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ডেডিকেট) - উৎসর্গ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Dedicated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ডেডিকেটেড)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Dedicated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ডেডিকেটেড)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Defend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ডিফেন্ড) - রক্ষা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Defended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ডিফেন্ডেড)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Defended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ডিফেন্ডেড)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59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Demonstrate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ডেমোনস্ট্রেট) - প্রদর্শন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Demonstrated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ডেমোনস্ট্রেটেড)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Demonstrated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ডেমোনস্ট্রেটেড)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Depict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ডিপিক্ট) - বর্ণনা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Depicted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ডিপিক্টেড)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Depicted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ডিপিক্টেড)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Deserve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ডিজার্ভ) - যোগ্য হওয়া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Deserved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ডিজার্ভড)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Deserved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ডিজার্ভড)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Detect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ডিটেক্ট) - সনাক্ত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Detected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ডিটেক্টেড)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Detected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ডিটেক্টেড)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Determine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ডিটারমিন) - নির্ধারণ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Determined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ডিটারমিনড)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Determined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ডিটারমিনড)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Devote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ডিভোট) - উৎসর্গ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Devoted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ডিভোটেড)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Devoted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ডিভোটেড)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Diminish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ডিমিনিশ) - কমানো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Diminished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ডিমিনিশড)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Diminished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ডিমিনিশড)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Disclose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ডিসক্লোজ) - প্রকাশ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Disclosed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ডিসক্লোজড)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Disclosed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ডিসক্লোজড)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Distribute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ডিসট্রিবিউট) - বিতরণ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Distributed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ডিসট্রিবিউটেড)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Distributed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ডিসট্রিবিউটেড)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Dominate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ডোমিনেট) - কর্তৃত্ব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Dominated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ডোমিনেটেড)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Dominated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ডোমিনেটেড)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69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Elaborate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ইলাবোরেট) - বিস্তারিতভাবে বলা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Elaborated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ইলাবোরেটেড)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Elaborated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ইলাবোরেটেড)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Eliminate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ইলিমিনেট) - বাদ দেওয়া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Eliminated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ইলিমিনেটেড)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Eliminated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ইলিমিনেটেড)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Embrace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এমব্রেস) - আলিঙ্গন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Embraced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এমব্রেসড)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Embraced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এমব্রেসড)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Emerge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ইমার্জ) - উদ্ভূত হওয়া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Emerged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ইমার্জড)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Emerged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ইমার্জড)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Endure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এন্ডিউর) - সহ্য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Endured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এন্ডিউরড)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Endured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এন্ডিউরড)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Enhance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এনহ্যান্স) - উন্নত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Enhanced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এনহ্যান্সড)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Enhanced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এনহ্যান্সড)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Ensure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এনশিউর) - নিশ্চিত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Ensured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এনশিউরড)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Ensured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এনশিউরড)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Establish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এস্টাবলিশ) - স্থাপন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Established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এস্টাবলিশড)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Established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এস্টাবলিশড)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Estimate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এসটিমেট) - অনুমান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Estimated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এসটিমেটেড)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Estimated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এসটিমেটেড)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Evaluate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ইভ্যালুয়েট) - মূল্যায়ন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Evaluated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ইভ্যালুয়েটেড)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Evaluated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ইভ্যালুয়েটেড)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79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Evoke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ইভোক) - জাগানো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Evoked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ইভোকড)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Evoked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ইভোকড)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Exaggerate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ইগজেজারেট) - বাড়িয়ে বলা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Exaggerated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ইগজেজারেটেড)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Exaggerated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ইগজেজারেটেড)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Exhibit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এক্সহিবিট) - প্রদর্শন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Exhibited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এক্সহিবিটেড)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Exhibited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এক্সহিবিটেড)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Explore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এক্সপ্লোর) - অনুসন্ধান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Explored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এক্সপ্লোর্ড)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Explored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এক্সপ্লোর্ড)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Facilitate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ফ্যাসিলিটেট) - সহজ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Facilitated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ফ্যাসিলিটেটেড)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Facilitated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ফ্যাসিলিটেটেড)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Fluctuate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ফ্লাকচুয়েট) - ওঠানামা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Fluctuated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ফ্লাকচুয়েটেড)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Fluctuated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ফ্লাকচুয়েটেড)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Forgive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ফোরগিভ) - ক্ষমা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Forgave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ফোরগেইভ)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Forgiven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ফোরগিভেন)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Formulate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ফরম্যুলেট) - প্রণয়ন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Formulated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ফরম্যুলেটেড)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Formulated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ফরম্যুলেটেড)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Frustrate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ফ্রাস্ট্রেট) - হতাশ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Frustrated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ফ্রাস্ট্রেটেড)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Frustrated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ফ্রাস্ট্রেটেড)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Generate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জেনারেট) - তৈরি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Generated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জেনারেটেড)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Generated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জেনারেটেড)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89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Govern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গভর্ন) - শাসন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Governed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গভর্নড)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Governed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গভর্নড)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Guarantee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গ্যারান্টি) - নিশ্চিত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Guaranteed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গ্যারান্টিড)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Guaranteed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গ্যারান্টিড)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91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Hesitate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হেজিটেট) - দ্বিধা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Hesitated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হেজিটেটেড)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Hesitated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হেজিটেটেড)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92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Identify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আইডেন্টিফাই) - সনাক্ত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Identified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আইডেন্টিফাইড)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Identified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আইডেন্টিফাইড)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93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Ignore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ইগনোর) - উপেক্ষা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Ignored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ইগনোর্ড)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Ignored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ইগনোর্ড)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94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Illustrate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ইলাস্ট্রেট) - চিত্রিত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Illustrated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ইলাস্ট্রেটেড)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Illustrated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ইলাস্ট্রেটেড)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95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Imply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ইম্প্লাই) - ইঙ্গিত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Implied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ইম্প্লাইড)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Implied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ইম্প্লাইড)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96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Impose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ইম্পোজ) - চাপানো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Imposed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ইম্পোজড)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Imposed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ইম্পোজড)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97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Indicate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ইন্ডিকেট) - নির্দেশ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Indicated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ইন্ডিকেটেড)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Indicated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ইন্ডিকেটেড)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98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Influence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ইনফ্লুয়েন্স) - প্রভাবিত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Influenced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ইনফ্লুয়েন্সড)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Influenced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ইনফ্লুয়েন্সড)</w:t>
            </w:r>
          </w:p>
        </w:tc>
      </w:tr>
      <w:tr w:rsidR="00577BAC" w:rsidRPr="009E5302" w:rsidTr="00577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99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Inhibit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ইনহিবিট) - বাধা দেওয়া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Inhibited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ইনহিবিটেড)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Inhibited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ইনহিবিটেড)</w:t>
            </w:r>
          </w:p>
        </w:tc>
      </w:tr>
      <w:tr w:rsidR="00577BAC" w:rsidRPr="009E5302" w:rsidTr="00577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:rsidR="00577BAC" w:rsidRPr="00577BAC" w:rsidRDefault="00577BAC" w:rsidP="00E94EA9">
            <w:pPr>
              <w:pStyle w:val="ListParagraph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40" w:type="dxa"/>
            <w:gridSpan w:val="2"/>
            <w:hideMark/>
          </w:tcPr>
          <w:p w:rsidR="00577BAC" w:rsidRPr="00577BAC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bidi="bn-BD"/>
              </w:rPr>
            </w:pPr>
            <w:r w:rsidRPr="00577BAC">
              <w:rPr>
                <w:rFonts w:ascii="Arial" w:eastAsia="Times New Roman" w:hAnsi="Arial" w:cs="Arial"/>
                <w:sz w:val="16"/>
                <w:szCs w:val="16"/>
                <w:lang w:bidi="bn-BD"/>
              </w:rPr>
              <w:t>100</w:t>
            </w:r>
          </w:p>
        </w:tc>
        <w:tc>
          <w:tcPr>
            <w:tcW w:w="4045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Inspect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ইনস্পেক্ট) - পরিদর্শন করা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Inspected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ইনস্পেক্টেড)</w:t>
            </w:r>
          </w:p>
        </w:tc>
        <w:tc>
          <w:tcPr>
            <w:tcW w:w="2893" w:type="dxa"/>
            <w:gridSpan w:val="2"/>
            <w:hideMark/>
          </w:tcPr>
          <w:p w:rsidR="00577BAC" w:rsidRPr="009E5302" w:rsidRDefault="00577BAC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9E5302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Inspected (</w:t>
            </w:r>
            <w:r w:rsidRPr="009E5302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ইনস্পেক্টেড)</w:t>
            </w:r>
          </w:p>
        </w:tc>
      </w:tr>
    </w:tbl>
    <w:p w:rsidR="005649F5" w:rsidRDefault="005649F5" w:rsidP="00955AAE">
      <w:pPr>
        <w:spacing w:after="0" w:line="240" w:lineRule="auto"/>
      </w:pPr>
    </w:p>
    <w:p w:rsidR="00EC6972" w:rsidRPr="00EC6972" w:rsidRDefault="00EC6972" w:rsidP="00AD64E3">
      <w:pPr>
        <w:pStyle w:val="Heading1"/>
      </w:pPr>
      <w:r w:rsidRPr="00EC6972">
        <w:t xml:space="preserve">Some important verb </w:t>
      </w:r>
      <w:r w:rsidR="00170726">
        <w:t>for freehand writing</w:t>
      </w: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A. Action/Movement Verbs:</w:t>
      </w:r>
    </w:p>
    <w:tbl>
      <w:tblPr>
        <w:tblStyle w:val="PlainTable1"/>
        <w:tblW w:w="8377" w:type="dxa"/>
        <w:tblInd w:w="-5" w:type="dxa"/>
        <w:tblLook w:val="04A0" w:firstRow="1" w:lastRow="0" w:firstColumn="1" w:lastColumn="0" w:noHBand="0" w:noVBand="1"/>
      </w:tblPr>
      <w:tblGrid>
        <w:gridCol w:w="610"/>
        <w:gridCol w:w="3285"/>
        <w:gridCol w:w="2241"/>
        <w:gridCol w:w="2241"/>
      </w:tblGrid>
      <w:tr w:rsidR="005649F5" w:rsidRPr="005649F5" w:rsidTr="0021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Walk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ওয়াক) - হাঁটা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Walked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Walked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ওয়াকড)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Run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রান) - দৌড়ানো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Ran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র্যান)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Run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রান)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Jump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জাম্প) - লাফানো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Jumped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জাম্পড)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Jumped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জাম্পড)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Swim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সুইম) - সাঁতার কাটা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Swam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সোয়াম)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Swum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সোয়াম)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Climb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ক্লাইম) - চড়া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Climbed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ক্লাইমড)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Climbed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ক্লাইমড)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Crawl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ক্রল) - হামাগুড়ি দেওয়া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Crawled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ক্রলড)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Crawled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ক্রলড)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Dance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ড্যান্স) - নাচা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Danced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ড্যান্সড)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Danced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ড্যান্সড)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Fly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ফ্লাই) - উড়া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Flew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ফ্লু)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Flown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ফ্লোন)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Travel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ট্র্যাভেল) - ভ্রমণ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Traveled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ট্র্যাভেলড)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Traveled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ট্র্যাভেলড)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Ride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রাইড) - চড়া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Rode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Ridden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রিডেন)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Arrive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অ্যারাইভ) - পৌঁছানো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Arrived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অ্যারাইভড)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Arrived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অ্যারাইভড)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Depart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ডিপার্ট) - প্রস্থান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Departed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ডিপার্টেড)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Departed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ডিপার্টেড)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Turn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টার্ন) - ঘোরা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Turned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টার্নড)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Turned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টার্নড)</w:t>
            </w:r>
          </w:p>
        </w:tc>
      </w:tr>
      <w:tr w:rsidR="005649F5" w:rsidRPr="005649F5" w:rsidTr="0021189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Push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পুশ) - ধাক্কা দেওয়া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Pushed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পুশড)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Pushed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পুশড)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Pull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পুল) - টানা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পুলড)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Pulled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পুলড)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B. Senses/Perception Verbs: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3441"/>
        <w:gridCol w:w="2178"/>
        <w:gridCol w:w="2178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সি) - দেখা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সিন)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হিয়ার) - শোনা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Heard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হার্ড)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Smell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স্মেল) - গন্ধ নেওয়া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Smelled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স্মেল্ড)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Smelled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স্মেল্ড)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Taste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টেস্ট) - স্বাদ নেওয়া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Tasted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টেস্টেড)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Tasted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টেস্টেড)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Touch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টাচ) - স্পর্শ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Touched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টাচড)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Touched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টাচড)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Feel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ফিল) - অনুভব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ফেল্ট)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ফেল্ট)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Watch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ওয়াচ) - দেখা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Watched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ওয়াচড)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Watched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ওয়াচড)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Observe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অবজার্ভ) - পর্যবেক্ষণ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Observed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অবজার্ভড)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Observed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অবজার্ভড)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Notice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নোটিস) - লক্ষ্য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Noticed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নোটিসড)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Noticed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নোটিসড)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Look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লুক) - তাকানো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Looked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লুকড)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Looked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লুকড)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C. Thought/Knowledge Verbs: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3570"/>
        <w:gridCol w:w="2508"/>
        <w:gridCol w:w="2508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Think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থিংক) - চিন্তা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Thought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Thought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থট)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Know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নো) - জানা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Knew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নিউ)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Known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নোন)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Believe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বিলীভ) - বিশ্বাস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Believed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বিলীভড)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Believed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বিলীভড)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Understand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আন্ডারস্ট্যান্ড) - বোঝা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Understood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আন্ডারস্টুড)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Understood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আন্ডারস্টুড)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Remember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রিমেম্বর) - মনে রাখা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Remembered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রিমেম্বরড)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Remembered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রিমেম্বরড)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Forget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ফরগেট) - ভুলে যাওয়া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Forgot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ফরগট)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Forgotten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ফরগটেন)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Learn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লার্ন) - শেখা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Learned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লার্নড)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Learned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লার্নড)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Imagine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ইম্যাজিন) - কল্পনা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Imagined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ইম্যাজিনড)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Imagined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ইম্যাজিনড)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Guess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গেস) - অনুমান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Guessed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গেসড)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Guessed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গেসড)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Consider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কনসিডার) - বিবেচনা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Considered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কনসিডার্ড)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Considered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কনসিডার্ড)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Realize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রিয়ালাইজ) - উপলব্ধি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Realized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রিয়ালাইজড)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Realized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রিয়ালাইজড)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D. Communication Verbs:</w:t>
      </w:r>
    </w:p>
    <w:tbl>
      <w:tblPr>
        <w:tblStyle w:val="PlainTable1"/>
        <w:tblW w:w="9345" w:type="dxa"/>
        <w:tblInd w:w="-5" w:type="dxa"/>
        <w:tblLook w:val="04A0" w:firstRow="1" w:lastRow="0" w:firstColumn="1" w:lastColumn="0" w:noHBand="0" w:noVBand="1"/>
      </w:tblPr>
      <w:tblGrid>
        <w:gridCol w:w="609"/>
        <w:gridCol w:w="3758"/>
        <w:gridCol w:w="2489"/>
        <w:gridCol w:w="2489"/>
      </w:tblGrid>
      <w:tr w:rsidR="005649F5" w:rsidRPr="005649F5" w:rsidTr="0021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Say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সেই) - বলা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Said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Said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সেড)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Tell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টেল) - বলা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Told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টোল্ড)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Told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টোল্ড)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Speak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স্পীক) - কথা বলা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Spoke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স্পোক)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Spoken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স্পোকেন)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Talk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টক) - কথা বলা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Talked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টকট)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Talked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টকট)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আস্ক) - জিজ্ঞাসা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আস্কড)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আস্কড)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Answer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অ্যানসার) - উত্তর দেওয়া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Answered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অ্যানসারড)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Answered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অ্যানসারড)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Explain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এক্সপ্লেইন) - ব্যাখ্যা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Explained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এক্সপ্লেইনড)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Explained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এক্সপ্লেইনড)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Discuss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ডিসকাস) - আলোচনা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Discussed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ডিসকাসড)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Discussed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ডিসকাসড)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Suggest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সাজেস্ট) - প্রস্তাব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Suggested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সাজেস্টেড)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Suggested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সাজেস্টেড)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Whisper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হুইসপার) - ফিসফিস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Whispered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হুইসপার্ড)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Whispered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হুইসপার্ড)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Shout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শাউট) - চিৎকার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Shouted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শাউটেড)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Shouted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শাউটেড)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Yell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ইয়েল) - জোরে বলা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Yelled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ইয়েল্ড)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Yelled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ইয়েল্ড)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কল) - ডাকা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Called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কল্ড)</w:t>
            </w:r>
          </w:p>
        </w:tc>
      </w:tr>
      <w:tr w:rsidR="005649F5" w:rsidRPr="005649F5" w:rsidTr="0021189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Write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রাইট) - লেখা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Wrote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রোট)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Written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রিটেন)</w:t>
            </w:r>
          </w:p>
        </w:tc>
      </w:tr>
      <w:tr w:rsidR="005649F5" w:rsidRPr="005649F5" w:rsidTr="0021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রীড) - পড়া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Read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রেড)</w:t>
            </w:r>
          </w:p>
        </w:tc>
      </w:tr>
      <w:tr w:rsidR="005649F5" w:rsidRPr="005649F5" w:rsidTr="00211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Listen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লিসেন) - শোনা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Listened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লিসেন্ড)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Listened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লিসেন্ড)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E. Emotion/State of Being Verbs: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3323"/>
        <w:gridCol w:w="2144"/>
        <w:gridCol w:w="2144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লাভ) - ভালোবাসা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লাভড)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লাভড)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হেইট) - ঘৃণা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হেইটেড)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হেইটেড)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লাইক) - পছন্দ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লাইকড)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Liked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লাইকড)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Dislike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ডিসলাইক) - অপছন্দ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Disliked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ডিসলাইকড)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Disliked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ডিসলাইকড)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Want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ওয়ান্ট) - চাওয়া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Wanted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ওয়ান্টেড)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Wanted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ওয়ান্টেড)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Need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নীড) - প্রয়োজন হওয়া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Needed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নীডেড)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Needed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নীডেড)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Hope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হোপ) - আশা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Hoped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হোপড)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Hoped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হোপড)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Fear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ফিয়ার) - ভয় পাওয়া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Feared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ফিয়ার্ড)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Feared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ফিয়ার্ড)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Worry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ওয়ারি) - চিন্তা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Worried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ওয়ারিড)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Worried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ওয়ারিড)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Feel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ফিল) - অনুভব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ফেল্ট)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Felt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ফেল্ট)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Seem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সীম) - মনে হওয়া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Seemed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সিমড)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Seemed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সিমড)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Appear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এপিয়ার) - প্রকাশিত হওয়া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Appeared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এপিয়ারড)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Appeared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এপিয়ারড)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Exist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এগজিস্ট) - থাকা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Existed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এগজিস্টেড)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Existed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এগজিস্টেড)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F. Helping Verbs (linking verbs):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3323"/>
        <w:gridCol w:w="2457"/>
        <w:gridCol w:w="2144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বি) - হওয়া [</w:t>
            </w: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is, am, are]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Was/Were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ওয়াস/ওয়ার)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বিন)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Become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বিকাম) - হওয়া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Became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বিকেইম)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Become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বিকাম)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Seem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সীম) - মনে হওয়া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Seemed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সিমড)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Seemed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সিমড)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Appear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এপিয়ার) - প্রকাশিত হওয়া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Appeared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এপিয়ারড)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Appeared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এপিয়ারড)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G. Daily Life Verbs: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3535"/>
        <w:gridCol w:w="2434"/>
        <w:gridCol w:w="2434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Eat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ইট) - খাওয়া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এইট)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Eaten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ইটেন)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Drink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ড্রিংক) - পান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Drank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ড্রাঙ্ক)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Drunk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ড্রাঙ্ক)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Sleep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স্লিপ) - ঘুমানো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Slept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স্লিপ্ট)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Slept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স্লিপ্ট)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ওয়েক) - জাগা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ওওক)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Woken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ওওকেন)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ওয়ার্ক) - কাজ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ওয়ার্কড)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Worked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ওয়ার্কড)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Study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স্টাডি) - পড়া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Studied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স্টাডিড)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Studied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স্টাডিড)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Play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প্লে) - খেলা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Played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প্লেড)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Played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প্লেড)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Cook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কুক) - রান্না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Cooked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কুকড)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Cooked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কুকড)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Clean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ক্লিন) - পরিষ্কার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Cleaned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ক্লিনড)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Cleaned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ক্লিনড)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Wash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ওয়াশ) - ধোয়া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Washed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ওয়াশড)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Washed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ওয়াশড)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Dress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ড্রেস) - পোশাক পরা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Dressed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ড্রেসড)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Dressed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ড্রেসড)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Shower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শাওয়ার) - গোসল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Showered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শাওয়ারড)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Showered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শাওয়ারড)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Exercise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এক্সারসাইজ) - ব্যায়াম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Exercised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এক্সারসাইজড)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Exercised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এক্সারসাইজড)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Relax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রিলাক্স) - আরাম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Relaxed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রিলাক্সড)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Relaxed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রিলাক্সড)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H. Verbs of Possession/Change: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2845"/>
        <w:gridCol w:w="1951"/>
        <w:gridCol w:w="1951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হ্যাভ) - থাকা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হ্যাড)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Get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গেট) - পাওয়া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Gotten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গটেন)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টেক) - নেওয়া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Took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টুক)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Taken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টেকেন)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Give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গিভ) - দেওয়া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Gave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গেইভ)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Given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গিভেন)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Keep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কিপ) - রাখা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Kept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কেপ্ট)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Kept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কেপ্ট)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লুজ) - হারানো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লস্ট)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লস্ট)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Find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ফাইন্ড) - খুঁজে পাওয়া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Found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ফাউন্ড)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Found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ফাউন্ড)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Make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মেক) - তৈরি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Made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মেইড)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Made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মেইড)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Create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ক্রিয়েট) - তৈরি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Created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ক্রিয়েটেড)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Created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ক্রিয়েটেড)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Build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বিল্ড) - তৈরি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Built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বিল্ট)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Built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বিল্ট)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Grow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গ্রো) - জন্মানো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Grew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গ্রু)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Grown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গ্রোন)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bidi="bn-BD"/>
        </w:rPr>
      </w:pPr>
    </w:p>
    <w:p w:rsidR="005649F5" w:rsidRP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I. Problem-Solving/Decision Verbs: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3570"/>
        <w:gridCol w:w="2365"/>
        <w:gridCol w:w="2365"/>
      </w:tblGrid>
      <w:tr w:rsidR="005649F5" w:rsidRPr="005649F5" w:rsidTr="0056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Past Participle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Decide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ডিসাইড) - সিদ্ধান্ত নেওয়া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Decided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ডিসাইডেড)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Decided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ডিসাইডেড)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Choose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চুজ) - পছন্দ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Chose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চোজ)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Chosen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চোজেন)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Solve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সলভ) - সমাধান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Solved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সলভড)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Solved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সলভড)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প্ল্যান) - পরিকল্পনা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Planned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প্ল্যান্ড)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Planned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প্ল্যান্ড)</w:t>
            </w:r>
          </w:p>
        </w:tc>
      </w:tr>
      <w:tr w:rsidR="005649F5" w:rsidRPr="005649F5" w:rsidTr="00564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Organize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অর্গানাইজ) - সংগঠিত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Organized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অর্গানাইজড)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Organized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অর্গানাইজড)</w:t>
            </w:r>
          </w:p>
        </w:tc>
      </w:tr>
      <w:tr w:rsidR="005649F5" w:rsidRPr="005649F5" w:rsidTr="00564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49F5" w:rsidRPr="005649F5" w:rsidRDefault="005649F5" w:rsidP="00955AAE">
            <w:p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Manage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ম্যানেজ) - পরিচালনা করা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Managed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ম্যানেজড)</w:t>
            </w:r>
          </w:p>
        </w:tc>
        <w:tc>
          <w:tcPr>
            <w:tcW w:w="0" w:type="auto"/>
            <w:hideMark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Managed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>ম্যানেজড)</w:t>
            </w:r>
          </w:p>
        </w:tc>
      </w:tr>
    </w:tbl>
    <w:p w:rsidR="00955AAE" w:rsidRDefault="00955AAE" w:rsidP="00955AAE">
      <w:pPr>
        <w:spacing w:after="0" w:line="240" w:lineRule="auto"/>
        <w:rPr>
          <w:rFonts w:ascii="Arial" w:eastAsia="Times New Roman" w:hAnsi="Arial" w:cs="Arial"/>
          <w:i/>
          <w:iCs/>
          <w:sz w:val="21"/>
          <w:szCs w:val="21"/>
          <w:lang w:bidi="bn-BD"/>
        </w:rPr>
      </w:pPr>
    </w:p>
    <w:p w:rsidR="005649F5" w:rsidRDefault="005649F5" w:rsidP="00AD64E3">
      <w:pPr>
        <w:pStyle w:val="Heading2"/>
        <w:rPr>
          <w:rFonts w:eastAsia="Times New Roman"/>
          <w:lang w:bidi="bn-BD"/>
        </w:rPr>
      </w:pPr>
      <w:r w:rsidRPr="005649F5">
        <w:rPr>
          <w:rFonts w:eastAsia="Times New Roman"/>
          <w:lang w:bidi="bn-BD"/>
        </w:rPr>
        <w:t>H. Verbs of Possession/Change (Extended):</w:t>
      </w:r>
    </w:p>
    <w:p w:rsidR="00955AAE" w:rsidRPr="005649F5" w:rsidRDefault="00955AAE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5580"/>
        <w:gridCol w:w="21"/>
        <w:gridCol w:w="3258"/>
      </w:tblGrid>
      <w:tr w:rsidR="00FF4554" w:rsidRPr="005649F5" w:rsidTr="00FF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Have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হ্যাভ)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থাকা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Get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গেট)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পাওয়া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Take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টেক)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নেওয়া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Give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গিভ)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দেওয়া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Keep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কিপ)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রাখা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Lose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লুজ)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হারানো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Find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ফাইন্ড)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খুঁজে পাওয়া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Make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মেক)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তৈরি করা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Create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ক্রিয়েট)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তৈরি করা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Build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বিল্ড)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নির্মাণ করা (তৈরি করা)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Grow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গ্রো)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বৃদ্ধি পাওয়া (জন্মানো)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Acquire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অ্যাকোয়ার)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অর্জন করা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Inherit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ইনহেরিট)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উত্তরাধিকার সূত্রে পাওয়া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Transform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ট্রান্সফর্ম)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রূপান্তরিত করা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Convert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কনভার্ট)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পরিবর্তন করা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Evolve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ইভলভ)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বিবর্তিত হওয়া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Exchange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এক্সচেঞ্জ)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বিনিময় করা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Transfer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ট্রান্সফার)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স্থানান্তর করা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Lend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লেন্ড)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ধার দেওয়া</w:t>
            </w:r>
          </w:p>
        </w:tc>
      </w:tr>
      <w:tr w:rsidR="00FF4554" w:rsidRPr="005649F5" w:rsidTr="00FF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Borrow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বরো)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ধার নেওয়া</w:t>
            </w:r>
          </w:p>
        </w:tc>
      </w:tr>
      <w:tr w:rsidR="00FF4554" w:rsidRPr="005649F5" w:rsidTr="00FF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FF4554" w:rsidRPr="005649F5" w:rsidRDefault="00FF4554" w:rsidP="00E94EA9">
            <w:pPr>
              <w:numPr>
                <w:ilvl w:val="0"/>
                <w:numId w:val="15"/>
              </w:numPr>
              <w:tabs>
                <w:tab w:val="clear" w:pos="720"/>
              </w:tabs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580" w:type="dxa"/>
          </w:tcPr>
          <w:p w:rsidR="00FF4554" w:rsidRPr="00FF4554" w:rsidRDefault="00FF4554" w:rsidP="00E94EA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FF4554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Steal (</w:t>
            </w:r>
            <w:r w:rsidRPr="00FF4554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স্টিল) </w:t>
            </w:r>
          </w:p>
        </w:tc>
        <w:tc>
          <w:tcPr>
            <w:tcW w:w="3279" w:type="dxa"/>
            <w:gridSpan w:val="2"/>
          </w:tcPr>
          <w:p w:rsidR="00FF4554" w:rsidRPr="005649F5" w:rsidRDefault="00FF4554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চুরি করা</w:t>
            </w:r>
          </w:p>
        </w:tc>
      </w:tr>
      <w:tr w:rsidR="00AC636C" w:rsidRPr="005649F5" w:rsidTr="00AC3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4"/>
          </w:tcPr>
          <w:p w:rsidR="00AC636C" w:rsidRDefault="00AC636C" w:rsidP="00955AAE">
            <w:pPr>
              <w:rPr>
                <w:rFonts w:ascii="Arial" w:eastAsia="Times New Roman" w:hAnsi="Arial" w:cs="Arial"/>
                <w:b w:val="0"/>
                <w:bCs w:val="0"/>
                <w:sz w:val="25"/>
                <w:szCs w:val="25"/>
                <w:lang w:bidi="bn-BD"/>
              </w:rPr>
            </w:pPr>
          </w:p>
          <w:p w:rsidR="00AC636C" w:rsidRPr="00AC636C" w:rsidRDefault="00AC636C" w:rsidP="00AD64E3">
            <w:pPr>
              <w:pStyle w:val="Heading2"/>
            </w:pPr>
            <w:r w:rsidRPr="005649F5">
              <w:rPr>
                <w:rFonts w:eastAsia="Times New Roman"/>
                <w:lang w:bidi="bn-BD"/>
              </w:rPr>
              <w:t>I. Problem-Solving/Decision Verbs (Extended):</w:t>
            </w:r>
          </w:p>
          <w:p w:rsidR="00AC636C" w:rsidRPr="00AC636C" w:rsidRDefault="00AC636C" w:rsidP="00955AAE">
            <w:pPr>
              <w:rPr>
                <w:sz w:val="25"/>
                <w:szCs w:val="25"/>
              </w:rPr>
            </w:pP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Decide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ডিসাইড)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সিদ্ধান্ত নেওয়া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Choose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চুজ)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পছন্দ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Solve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সলভ)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সমাধান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Plan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প্ল্যান)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পরিকল্পনা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Organize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অর্গানাইজ)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সংগঠিত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Manage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ম্যানেজ)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পরিচালনা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Analyze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অ্যানালাইজ)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বিশ্লেষণ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Evaluate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ইভ্যালুয়েট)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মূল্যায়ন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Assess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অ্যাসেস)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নিরূপণ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Review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রিভিউ)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পর্যালোচনা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Consider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কনসিডার)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বিবেচনা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Brainstorm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ব্রেইনস্টর্ম)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চিন্তা ঝাড়াই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Negotiate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নেগোশিয়েট)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দর কষাকষি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Compromise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কম্প্রোমাইজ)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আপস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Resolve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রিজলভ)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মীমাংসা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Design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ডিজাইন)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নকশা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Construct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কনস্ট্রাক্ট)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গঠন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Implement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ইমপ্লিমেন্ট)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বাস্তবায়ন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Develop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ডেভেলপ)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উন্নত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Innovate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ইননোভেট)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উদ্ভাবন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Research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রিসার্চ)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গবেষণা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Investigate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ইনভেস্টিগেট)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তদন্ত করা</w:t>
            </w:r>
          </w:p>
        </w:tc>
      </w:tr>
      <w:tr w:rsidR="005649F5" w:rsidRPr="005649F5" w:rsidTr="00AC6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Experiment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এক্সপেরিমেন্ট)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পরীক্ষা করা</w:t>
            </w:r>
          </w:p>
        </w:tc>
      </w:tr>
      <w:tr w:rsidR="005649F5" w:rsidRPr="005649F5" w:rsidTr="00AC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5649F5" w:rsidRPr="005649F5" w:rsidRDefault="005649F5" w:rsidP="00E94EA9">
            <w:pPr>
              <w:numPr>
                <w:ilvl w:val="0"/>
                <w:numId w:val="16"/>
              </w:numPr>
              <w:ind w:left="0" w:firstLine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</w:p>
        </w:tc>
        <w:tc>
          <w:tcPr>
            <w:tcW w:w="5601" w:type="dxa"/>
            <w:gridSpan w:val="2"/>
          </w:tcPr>
          <w:p w:rsidR="005649F5" w:rsidRPr="005649F5" w:rsidRDefault="005649F5" w:rsidP="00E94EA9">
            <w:pPr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</w:pPr>
            <w:r w:rsidRPr="005649F5">
              <w:rPr>
                <w:rFonts w:ascii="Arial" w:eastAsia="Times New Roman" w:hAnsi="Arial" w:cs="Arial"/>
                <w:sz w:val="21"/>
                <w:szCs w:val="21"/>
                <w:lang w:bidi="bn-BD"/>
              </w:rPr>
              <w:t>Verify (</w:t>
            </w: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ভেরিফাই) </w:t>
            </w:r>
          </w:p>
        </w:tc>
        <w:tc>
          <w:tcPr>
            <w:tcW w:w="3258" w:type="dxa"/>
          </w:tcPr>
          <w:p w:rsidR="005649F5" w:rsidRPr="005649F5" w:rsidRDefault="005649F5" w:rsidP="009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bidi="bn-BD"/>
              </w:rPr>
            </w:pPr>
            <w:r w:rsidRPr="005649F5">
              <w:rPr>
                <w:rFonts w:ascii="Arial" w:eastAsia="Times New Roman" w:hAnsi="Arial" w:cs="Vrinda"/>
                <w:sz w:val="21"/>
                <w:szCs w:val="21"/>
                <w:cs/>
                <w:lang w:bidi="bn-BD"/>
              </w:rPr>
              <w:t xml:space="preserve"> যাচাই করা</w:t>
            </w:r>
          </w:p>
        </w:tc>
      </w:tr>
    </w:tbl>
    <w:p w:rsidR="005649F5" w:rsidRDefault="005649F5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p w:rsidR="00BF3CCB" w:rsidRDefault="00BF3CCB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p w:rsidR="00BF3CCB" w:rsidRDefault="00BF3CCB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p w:rsidR="00BF3CCB" w:rsidRPr="00E87EBA" w:rsidRDefault="00BF3CCB" w:rsidP="00AD64E3">
      <w:pPr>
        <w:pStyle w:val="Heading1"/>
        <w:rPr>
          <w:rFonts w:eastAsia="Times New Roman" w:cs="Arial"/>
          <w:lang w:bidi="bn-BD"/>
        </w:rPr>
      </w:pPr>
      <w:r w:rsidRPr="00E87EBA">
        <w:rPr>
          <w:rFonts w:eastAsia="Times New Roman" w:cs="Arial"/>
          <w:lang w:bidi="bn-BD"/>
        </w:rPr>
        <w:t>LAUXILIARY VERB (</w:t>
      </w:r>
      <w:r w:rsidRPr="00E87EBA">
        <w:rPr>
          <w:rFonts w:eastAsia="Times New Roman"/>
          <w:cs/>
          <w:lang w:bidi="bn-BD"/>
        </w:rPr>
        <w:t>সাহায্যকারী ক্রিয়া)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Am/Is/Are-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Am, is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ও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Are-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 অর্থ হল-হই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হয়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হও। কর্তা নিজে যখন কোন কিছু হয় এরূপ অর্থ প্রকাশ করতে গিয়ে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Am/is/are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ব্যবহৃত হয়। যেমন:</w:t>
      </w:r>
    </w:p>
    <w:p w:rsidR="00BF3CCB" w:rsidRPr="00E87EBA" w:rsidRDefault="00BF3CCB" w:rsidP="00E94EA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am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,</w:t>
      </w:r>
    </w:p>
    <w:p w:rsidR="00BF3CCB" w:rsidRPr="00E87EBA" w:rsidRDefault="00BF3CCB" w:rsidP="00E94EA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3rd person singular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হলে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is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are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 বহুবচন হলে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are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ব্যবহার</w:t>
      </w:r>
    </w:p>
    <w:p w:rsidR="00BF3CCB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sectPr w:rsidR="00BF3CCB" w:rsidSect="00BF3CCB">
          <w:headerReference w:type="default" r:id="rId8"/>
          <w:footerReference w:type="default" r:id="rId9"/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একজন ছাত্র-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am a student.</w:t>
      </w: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একজন কৃষক-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am a farmer.</w:t>
      </w: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সে একজন ছাত্র-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is a student.</w:t>
      </w: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গোপাল তার ছেলে-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Gopal is his son.</w:t>
      </w: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তুমি একজন ছাত্র-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 are a student.</w:t>
      </w: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আমরা সুখী-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We are happy.</w:t>
      </w:r>
    </w:p>
    <w:p w:rsidR="00BF3CCB" w:rsidRPr="00E87EBA" w:rsidRDefault="00BF3CCB" w:rsidP="00E94EA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তারা গরীব-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They are poor.</w:t>
      </w:r>
    </w:p>
    <w:p w:rsidR="00BF3CCB" w:rsidRDefault="00BF3CCB" w:rsidP="00BF3CC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Was/Were-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E94EA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Was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ও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Were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 অর্থ হল ছিল। কর্তা নিজে অতীতে কোন কিছু ছিল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এরূপ প্রকাশ করতে গিয়ে কর্তার পর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was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were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ব্যবহৃত হয়।</w:t>
      </w:r>
    </w:p>
    <w:p w:rsidR="00BF3CCB" w:rsidRPr="00E87EBA" w:rsidRDefault="00BF3CCB" w:rsidP="00E94EA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1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was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কর্তা: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3rd Person singular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হলে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was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were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কর্তা বহু বচন হলে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were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ব্যবহার</w:t>
      </w:r>
    </w:p>
    <w:p w:rsidR="00BF3CCB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ছাত্র ছিলাম-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was a student.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অসুস্থ ছিলাম-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1 was ill.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সে একজন ভাল ছেলে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was a good boy.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মেয়েটি সুন্দরী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The girl was beautiful.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সে ধনী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was rich.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তুমি ছাত্র ছিলে-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 were a student.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তাহারা গরীব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They were poor.</w:t>
      </w:r>
    </w:p>
    <w:p w:rsidR="00BF3CCB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মেয়েগুলো সুন্দরী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The girls were beautiful</w:t>
      </w:r>
    </w:p>
    <w:p w:rsidR="00BF3CCB" w:rsidRPr="00E87EBA" w:rsidRDefault="00BF3CCB" w:rsidP="00E94EA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.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Page 2: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Have / Has-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কর্তার কোন জিনিস বা বস্তু আছে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এরূপ বাংলা বাক্যের ইংরেজি করতে গিয়ে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have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Default="00BF3CCB" w:rsidP="00E94E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BF3CCB" w:rsidRPr="00E87EBA" w:rsidRDefault="00BF3CCB" w:rsidP="00E94E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have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have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 বহুবচন হলে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have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3rd person singular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হলে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has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Default="00BF3CCB" w:rsidP="00BF3CCB">
      <w:pPr>
        <w:spacing w:after="0" w:line="240" w:lineRule="auto"/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ব্যবহার</w:t>
      </w:r>
    </w:p>
    <w:p w:rsidR="00BF3CCB" w:rsidRDefault="00BF3CCB" w:rsidP="00E94EA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BF3CCB" w:rsidRPr="00E87EBA" w:rsidRDefault="00BF3CCB" w:rsidP="00E94EA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আমার একটি বাগান আছে-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have a garden.</w:t>
      </w:r>
    </w:p>
    <w:p w:rsidR="00BF3CCB" w:rsidRPr="00E87EBA" w:rsidRDefault="00BF3CCB" w:rsidP="00E94EA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আমার একটি গাভী আছে-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I have a cow.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এখানে "আমার” বলতে আমি বুঝানো হয়েছে।</w:t>
      </w:r>
    </w:p>
    <w:p w:rsidR="00BF3CCB" w:rsidRPr="00E87EBA" w:rsidRDefault="00BF3CCB" w:rsidP="00E94EA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'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তোমার একটি কলম আছে-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 have a pen.</w:t>
      </w:r>
    </w:p>
    <w:p w:rsidR="00BF3CCB" w:rsidRPr="00E87EBA" w:rsidRDefault="00BF3CCB" w:rsidP="00E94EA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তাদের একটি কুকুর আছে-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They have a dog.</w:t>
      </w:r>
    </w:p>
    <w:p w:rsidR="00BF3CCB" w:rsidRPr="00E87EBA" w:rsidRDefault="00BF3CCB" w:rsidP="00E94EA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তার একটি কুকুর আছে-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has a dog.</w:t>
      </w:r>
    </w:p>
    <w:p w:rsidR="00BF3CCB" w:rsidRDefault="00BF3CCB" w:rsidP="00BF3CC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Had 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কর্তার কোন জিনিস বা বস্তু ছিল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এরূপ বাংলা বাক্যের ইংরেজি করতে গিয়ে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কর্তার পর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had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বসে।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Had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যে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Person-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 কর্তার পরে বসে।</w:t>
      </w:r>
    </w:p>
    <w:p w:rsidR="00BF3CCB" w:rsidRPr="00E87EBA" w:rsidRDefault="00BF3CCB" w:rsidP="00E94EA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আমার একটি বই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had a book.</w:t>
      </w:r>
    </w:p>
    <w:p w:rsidR="00BF3CCB" w:rsidRPr="00E87EBA" w:rsidRDefault="00BF3CCB" w:rsidP="00E94EA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তার একটি গাভী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had a cow.</w:t>
      </w:r>
    </w:p>
    <w:p w:rsidR="00BF3CCB" w:rsidRPr="00E87EBA" w:rsidRDefault="00BF3CCB" w:rsidP="00E94EA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lastRenderedPageBreak/>
        <w:t>তাদের একটি বাড়ি ছিল-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They had a house.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Shall be / Will be-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কর্তা ভবিষ্যত কালে কোন কিছু হবে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এরূপ বাংলা বাক্যের ইংরেজি করতে গিয়ে কর্তার পর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Shall be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Will be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I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ও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shall be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will be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E94EA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কর্তা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3rd person singular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হলে কর্তার পরে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Will be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ব্যবহার</w:t>
      </w:r>
    </w:p>
    <w:p w:rsidR="00BF3CCB" w:rsidRDefault="00BF3CCB" w:rsidP="00E94EA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BF3CCB" w:rsidRPr="00E87EBA" w:rsidRDefault="00BF3CCB" w:rsidP="00E94EA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ডাক্তার হব-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shall be a doctor.</w:t>
      </w:r>
    </w:p>
    <w:p w:rsidR="00BF3CCB" w:rsidRPr="00E87EBA" w:rsidRDefault="00BF3CCB" w:rsidP="00E94EA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কবি হব-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shall be a poet.</w:t>
      </w:r>
    </w:p>
    <w:p w:rsidR="00BF3CCB" w:rsidRPr="00E87EBA" w:rsidRDefault="00BF3CCB" w:rsidP="00E94EA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তুমি সুখী হবে-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 will be happy.</w:t>
      </w:r>
    </w:p>
    <w:p w:rsidR="00BF3CCB" w:rsidRPr="00E87EBA" w:rsidRDefault="00BF3CCB" w:rsidP="00E94EA9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আমরা ধনী হব -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We shall be rich.</w:t>
      </w:r>
    </w:p>
    <w:p w:rsidR="00BF3CCB" w:rsidRDefault="00BF3CCB" w:rsidP="00BF3CC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sectPr w:rsidR="00BF3CCB" w:rsidSect="00B32937">
          <w:type w:val="continuous"/>
          <w:pgSz w:w="11906" w:h="16838" w:code="9"/>
          <w:pgMar w:top="432" w:right="576" w:bottom="432" w:left="576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Can-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Can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 অর্থ হল "</w:t>
      </w:r>
      <w:proofErr w:type="gramStart"/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পারা”।</w:t>
      </w:r>
      <w:proofErr w:type="gramEnd"/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কর্তার কাজ করার সামর্থ্য আছে এরূপ বাংলা বাক্যের ইংরেজি করতে গিয়ে কর্তার পর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can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 যেমন:</w:t>
      </w:r>
    </w:p>
    <w:p w:rsidR="00BF3CCB" w:rsidRPr="00E87EBA" w:rsidRDefault="00BF3CCB" w:rsidP="00E94EA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অংকটি করতে পারি-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 can do the sum.</w:t>
      </w:r>
    </w:p>
    <w:p w:rsidR="00BF3CCB" w:rsidRPr="00E87EBA" w:rsidRDefault="00BF3CCB" w:rsidP="00E94EA9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সে কাজটি করতে পারে-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can do the work.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May-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May-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 অর্থ হল পারা। তবে ব্যবহারের দিক দিয়ে এর পার্থক্য আছে। কোন কাজের সম্ভাবনা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,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বুঝালে "পারে" কথার ইংরেজি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May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 যেমন:</w:t>
      </w:r>
    </w:p>
    <w:p w:rsidR="00BF3CCB" w:rsidRPr="00E87EBA" w:rsidRDefault="00BF3CCB" w:rsidP="00E94EA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সে আজ আসতে পারে-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He may come today.</w:t>
      </w:r>
    </w:p>
    <w:p w:rsidR="00BF3CCB" w:rsidRPr="00E87EBA" w:rsidRDefault="00BF3CCB" w:rsidP="00E94EA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আজ বৃষ্টি হতে পারে-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It may rain today.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Should-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বাংলা বাক্যে ক্রিয়ার পর "উচিত” কথা থাকলে উচিত কথার ইংরেজি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Should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বা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Ought to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 যেমন: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মাতা-পিতাকে মান্য করা উচিত-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We should obey our parents.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অথবা "কাহারও কিছু হওয়া উচিত” বুঝালে "হওয়া উচিত” ক্রিয়ার ইংরেজি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Should be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 যেমন:</w:t>
      </w:r>
    </w:p>
    <w:p w:rsidR="00BF3CCB" w:rsidRPr="00E87EBA" w:rsidRDefault="00BF3CCB" w:rsidP="00E94EA9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তোমার ডাক্তার হওয়া উচিত-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 should be a doctor.</w:t>
      </w:r>
    </w:p>
    <w:p w:rsidR="00BF3CCB" w:rsidRPr="00E87EBA" w:rsidRDefault="00BF3CCB" w:rsidP="00E94EA9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তোমার সাবধান হওয়া উচিত-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You should be careful.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bidi="bn-BD"/>
        </w:rPr>
        <w:t>Would that-</w:t>
      </w:r>
      <w:r w:rsidRPr="00E87EBA">
        <w:rPr>
          <w:rFonts w:ascii="Arial" w:eastAsia="Times New Roman" w:hAnsi="Arial" w:cs="Vrinda"/>
          <w:b/>
          <w:bCs/>
          <w:color w:val="000000" w:themeColor="text1"/>
          <w:sz w:val="21"/>
          <w:szCs w:val="21"/>
          <w:cs/>
          <w:lang w:bidi="bn-BD"/>
        </w:rPr>
        <w:t>এর ব্যবহার</w:t>
      </w:r>
    </w:p>
    <w:p w:rsidR="00BF3CCB" w:rsidRPr="00E87EBA" w:rsidRDefault="00BF3CCB" w:rsidP="00BF3CC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অবাস্তব ইচ্ছা প্রকাশ করতে গিয়ে বাক্যের শুরুতেই "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Would that"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বসে। যেমনঃ</w:t>
      </w:r>
    </w:p>
    <w:p w:rsidR="00BF3CCB" w:rsidRPr="00E87EBA" w:rsidRDefault="00BF3CCB" w:rsidP="00E94EA9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আমি যদি পাখি হতাম-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Would that I were a bird.</w:t>
      </w:r>
    </w:p>
    <w:p w:rsidR="00BF3CCB" w:rsidRPr="00E87EBA" w:rsidRDefault="00BF3CCB" w:rsidP="00E94EA9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আমার মা যদি ফিরে আসত-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Would that my dead mother come back.</w:t>
      </w:r>
    </w:p>
    <w:p w:rsidR="00BF3CCB" w:rsidRDefault="00BF3CCB" w:rsidP="00BF3CCB">
      <w:pPr>
        <w:spacing w:after="0" w:line="240" w:lineRule="auto"/>
        <w:rPr>
          <w:rFonts w:ascii="Arial" w:eastAsia="Times New Roman" w:hAnsi="Arial" w:cs="Vrinda"/>
          <w:color w:val="000000" w:themeColor="text1"/>
          <w:sz w:val="21"/>
          <w:szCs w:val="21"/>
          <w:lang w:bidi="bn-BD"/>
        </w:rPr>
      </w:pP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এসো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Strong verbs-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</w:t>
      </w:r>
      <w:r w:rsidRPr="00E87EBA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Form </w:t>
      </w:r>
      <w:r w:rsidRPr="00E87EBA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গুলো শিখি</w:t>
      </w:r>
    </w:p>
    <w:p w:rsidR="00BF3CCB" w:rsidRDefault="00BF3CCB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p w:rsidR="00F4191C" w:rsidRDefault="00F4191C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p w:rsidR="00E3162D" w:rsidRPr="00E3162D" w:rsidRDefault="00E3162D" w:rsidP="00E31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E3162D">
        <w:rPr>
          <w:rFonts w:ascii="Times New Roman" w:eastAsia="Times New Roman" w:hAnsi="Times New Roman" w:cs="Times New Roman"/>
          <w:sz w:val="24"/>
          <w:szCs w:val="24"/>
          <w:lang w:bidi="bn-BD"/>
        </w:rPr>
        <w:t>Okay, here is an expanded list of verbs for freehand writing, following your format and adding more categories and verbs.</w:t>
      </w:r>
    </w:p>
    <w:p w:rsidR="003D2FDC" w:rsidRPr="003D2FDC" w:rsidRDefault="003D2FDC" w:rsidP="003D2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D2FDC">
        <w:rPr>
          <w:rFonts w:ascii="Times New Roman" w:eastAsia="Times New Roman" w:hAnsi="Times New Roman" w:cs="Times New Roman"/>
          <w:sz w:val="24"/>
          <w:szCs w:val="24"/>
          <w:lang w:bidi="bn-BD"/>
        </w:rPr>
        <w:t>Okay, here is the complete text formatted into a single comprehensive table as requested.</w:t>
      </w:r>
      <w:bookmarkStart w:id="0" w:name="_GoBack"/>
      <w:bookmarkEnd w:id="0"/>
    </w:p>
    <w:p w:rsidR="003D2FDC" w:rsidRPr="003D2FDC" w:rsidRDefault="003D2FDC" w:rsidP="00AD64E3">
      <w:pPr>
        <w:pStyle w:val="Heading1"/>
        <w:rPr>
          <w:rFonts w:eastAsia="Times New Roman"/>
          <w:lang w:bidi="bn-BD"/>
        </w:rPr>
      </w:pPr>
      <w:r w:rsidRPr="003D2FDC">
        <w:rPr>
          <w:rFonts w:eastAsia="Times New Roman"/>
          <w:lang w:bidi="bn-BD"/>
        </w:rPr>
        <w:t>Some important verbs for freehand writing (Expanded List)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0"/>
        <w:gridCol w:w="4518"/>
        <w:gridCol w:w="2786"/>
        <w:gridCol w:w="2870"/>
      </w:tblGrid>
      <w:tr w:rsidR="003F4CEB" w:rsidRPr="003D2FDC" w:rsidTr="00D2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No.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Present Tense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Past Tense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Past Participle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Walk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ওয়াক) - হাঁটা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Walked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Walked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ওয়াকড)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রান) - দৌড়ানো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র্যান)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রান)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Jump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জাম্প) - লাফানো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Jumped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জাম্পড)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Jumped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জাম্পড)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Swim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সুইম) - সাঁতার কাটা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Swam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সোয়াম)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Swum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সোয়াম)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Climb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ক্লাইম) - চড়া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Climbed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ক্লাইমড)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Climbed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ক্লাইমড)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Crawl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ক্রল) - হামাগুড়ি দেওয়া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Crawled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Crawled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ক্রলড)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Dance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ড্যান্স) - নাচা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Danced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ড্যান্সড)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Danced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ড্যান্সড)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ফ্লাই) - উড়া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ফ্লু)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ফ্লোন)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Travel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ট্র্যাভেল) - ভ্রমণ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Traveled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ট্র্যাভেলড)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Traveled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ট্র্যাভেলড)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রাইড) - চড়া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Rode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রোড)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Ridden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রিডেন)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Arrive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অ্যারাইভ) - পৌঁছানো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Arrived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অ্যারাইভড)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Arrived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অ্যারাইভড)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Depart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ডিপার্ট) - প্রস্থান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Departed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ডিপার্টেড)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Departed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ডিপার্টেড)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টার্ন) - ঘোরা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টার্নড)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টার্নড)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পুশ) - ধাক্কা দেওয়া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পুশড)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পুশড)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পুল) - টানা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পুলড)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পুলড)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ফল) - পড়ে যাওয়া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ফেল)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Fallen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ফলেন)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রাইজ) - ওঠা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Rose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রোজ)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Risen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রিজেন)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Sit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সিট) - বসা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স্যাট)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স্যাট)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স্ট্যান্ড) - দাঁড়ানো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Stood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স্টুড)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Stood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স্টুড)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মুভ) - নড়াচড়া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মুভড)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মুভড)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স্টপ) - থামা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স্টার্ট) - শুরু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Carry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ক্যারি) - বহন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Carried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ক্যারিড)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Carried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ক্যারিড)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Throw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থ্রো) - ছুঁড়ে ফেলা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Threw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থ্রু)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Thrown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থ্রোন)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Catch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ক্যাচ) - ধরা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সি) - দেখা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Hear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হিয়ার) - শোনা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Heard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হার্ড)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Heard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হার্ড)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Smell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স্মেল) - গন্ধ নেওয়া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Smelled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স্মেল্ড)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Smelled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স্মেল্ড)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Taste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টেস্ট) - স্বাদ নেওয়া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টেস্টেড)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Touch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টাচ) - স্পর্শ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Touched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টাচড)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Touched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টাচড)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Feel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ফিল) - অনুভব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ফেল্ট)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ফেল্ট)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Watch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ওয়াচ) - দেখা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Watched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ওয়াচড)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Watched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ওয়াচড)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Observe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অবজার্ভ) - পর্যবেক্ষণ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Observed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অবজার্ভড)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Observed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অবজার্ভড)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Notice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নোটিস) - লক্ষ্য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Noticed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নোটিসড)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Noticed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নোটিসড)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লুক) - তাকানো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লুকড)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লুকড)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Listen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লিসেন) - মনোযোগ দিয়ে শোনা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Listened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লিসেন্ড)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Listened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লিসেন্ড)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Perceive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পারসিভ) - উপলব্ধি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Perceived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পারসিভড)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Perceived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পারসিভড)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Gaze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গেজ) - একদৃষ্টিতে তাকানো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Gazed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Gazed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স্টেয়ার) - স্থিরদৃষ্টিতে তাকানো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স্টেয়ারড)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স্টেয়ারড)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Examine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এক্সামিন) - পরীক্ষা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Examined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এক্সামিনড)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Examined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এক্সামিনড)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bidi="bn-BD"/>
              </w:rPr>
              <w:t>C. Thought/Knowledge Verbs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থিংক) - চিন্তা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Know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নো) - জানা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Knew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নিউ)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Known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নোন)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Believe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বিলীভ) - বিশ্বাস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Believed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বিলীভড)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Believed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বিলীভড)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Understand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আন্ডারস্ট্যান্ড) - বোঝা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Understood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আন্ডারস্টুড)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Understood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আন্ডারস্টুড)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Remember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রিমেম্বার) - মনে রাখা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Remembered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রিমেম্বারড)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Remembered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রিমেম্বারড)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Forget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ফরগেট) - ভুলে যাওয়া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Forgot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ফরগট)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Forgotten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ফরগটেন)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Learn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লার্ন) - শেখা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Learned/Learnt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লার্নড/লার্নট)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Learned/Learnt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লার্নড/লার্নট)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Imagine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ইম্যাজিন) - কল্পনা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Imagined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ইম্যাজিনড)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Imagined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ইম্যাজিনড)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Guess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গেস) - অনুমান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Guessed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Guessed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Consider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কনসিডার) - বিবেচনা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Considered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কনসিডার্ড)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Considered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কনসিডার্ড)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Realize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রিয়ালাইজ) - উপলব্ধি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Realized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রিয়ালাইজড)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Realized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রিয়ালাইজড)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Doubt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ডাউট) - সন্দেহ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Doubted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ডাউটেড)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Doubted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ডাউটেড)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Assume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অ্যাসিউম) - ধরে নেওয়া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Assumed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অ্যাসিউমড)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Assumed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অ্যাসিউমড)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অ্যানালাইজ) - বিশ্লেষণ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Recall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রিকল) - স্মরণ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Recalled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রিকলড)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Recalled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রিকলড)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Wonder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ওয়ান্ডার) - অবাক হওয়া/জানতে চাওয়া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Wondered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ওয়ান্ডারড)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Wondered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ওয়ান্ডারড)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17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সাপোজ) - মনে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সাপোজড)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D. Communication Verbs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সেই) - বলা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Said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Said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টেল) - বলা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Told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টোল্ড)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Told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টোল্ড)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Speak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স্পীক) - কথা বলা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Spoke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স্পোক)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Spoken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স্পোকেন)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Talk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টক) - কথা বলা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Talked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টকট)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Talked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টকট)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আস্ক) - জিজ্ঞাসা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আস্কড)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আস্কড)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Answer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অ্যানসার) - উত্তর দেওয়া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Answered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অ্যানসারড)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Answered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অ্যানসারড)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Explain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এক্সপ্লেইন) - ব্যাখ্যা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Explained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এক্সপ্লেইনড)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Explained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এক্সপ্লেইনড)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Discuss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ডিসকাস) - আলোচনা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Discussed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ডিসকাসড)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Discussed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ডিসকাসড)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Suggest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সাজেস্ট) - প্রস্তাব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Suggested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সাজেস্টেড)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Suggested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সাজেস্টেড)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Whisper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হুইসপার) - ফিসফিস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Whispered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হুইসপার্ড)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Whispered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হুইসপার্ড)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Shout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শাউট) - চিৎকার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Shouted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শাউটেড)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Shouted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শাউটেড)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Yell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ইয়েল) - জোরে বলা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Yelled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ইয়েল্ড)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Yelled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ইয়েল্ড)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কল) - ডাকা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কল্ড)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কল্ড)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Write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রাইট) - লেখা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Wrote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রোট)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Written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রিটেন)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রীড) - পড়া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Describe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ডেস্ক্রাইব) - বর্ণনা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Described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ডেস্ক্রাইবড)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Described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ডেস্ক্রাইবড)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Announce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অ্যানাউন্স) - ঘোষণা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Announced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অ্যানাউন্সড)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Announced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অ্যানাউন্সড)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Declare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ডিক্লেয়ার) - ঘোষণা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Declared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ডিক্লেয়ারড)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Declared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ডিক্লেয়ারড)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Argue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আর্গিউ) - তর্ক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Argued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আর্গিউড)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Argued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আর্গিউড)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Agree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এগ্রি) - রাজি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Agreed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এগ্রিড)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Agreed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এগ্রিড)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21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Promise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প্রমিস) - প্রতিজ্ঞা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Promised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প্রমিসড)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Promised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প্রমিসড)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D2FDC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22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Complain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কমপ্লেইন) - অভিযোগ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কমপ্লেইনড)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D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কমপ্লেইনড)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bidi="bn-BD"/>
              </w:rPr>
              <w:t>E. Emotion/State of Being Verbs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লাভ) - ভালোবাসা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হেইট) - ঘৃণা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হেইটেড)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লাইক) - পছন্দ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লাইকড)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লাইকড)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Dislike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ডিসলাইক) - অপছন্দ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Disliked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ডিসলাইকড)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Disliked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ডিসলাইকড)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ওয়ান্ট) - চাওয়া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ওয়ান্টেড)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Need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নীড) - প্রয়োজন হওয়া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Needed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নীডেড)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Needed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নীডেড)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Hope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হোপ) - আশা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হোপড)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হোপড)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Fear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ফিয়ার) - ভয় পাওয়া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ফিয়ার্ড)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ফিয়ার্ড)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Worry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ওয়ারি) - চিন্তা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Worried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ওয়ারিড)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Worried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ওয়ারিড)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Feel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ফিল) - অনুভব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ফেল্ট)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Felt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ফেল্ট)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সীম) - মনে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সিমড)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Appear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এপিয়ার) - প্রকাশিত হওয়া/মনে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Appeared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এপিয়ারড)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Appeared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এপিয়ারড)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Exist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এগজিস্ট) - থাকা/অস্তিত্ব থাকা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Existed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এগজিস্টেড)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Existed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এগজিস্টেড)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Admire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অ্যাডমায়ার) - প্রশংসা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Admired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অ্যাডমায়ারড)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Admired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অ্যাডমায়ারড)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Despise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ডেস্পাইজ) - অত্যন্ত ঘৃণা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Despised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ডেস্পাইজড)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Despised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ডেস্পাইজড)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Regret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রিগ্রেট) - অনুশোচনা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Regretted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রিগ্রেটেড)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Regretted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রিগ্রেটেড)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উইশ) - ইচ্ছা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উইশড)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Enjoy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এনজয়) - উপভোগ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Enjoyed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এনজয়ড)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Enjoyed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এনজয়ড)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মিস) - অভাব বোধ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ট্রাস্ট) - বিশ্বাস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ট্রাস্টেড)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F. Linking/State Verbs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বি) - হওয়া [</w:t>
            </w: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is, am, are]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Was/Were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ওয়াস/ওয়ার)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Become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বিকাম) -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Became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বিকেইম)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Become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বিকাম)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সীম) - মনে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সিমড)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Appear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এপিয়ার) - মনে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Appeared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এপিয়ারড)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Appeared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এপিয়ারড)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Remain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রিমেইন) - থাকা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Remained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রিমেইনড)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Remained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রিমেইনড)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স্টে) - থাকা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সাউন্ড) - শোনা (মনে হওয়া)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সাউন্ডেড)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সাউন্ডেড)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গ্রো) - হওয়া (ধীরে ধীরে)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গ্রু)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গ্রোন)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D22F4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প্রুভ) - প্রমাণিত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প্রুভড)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D2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Proven/Proved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প্রুভেন/প্রুভড)</w:t>
            </w:r>
          </w:p>
        </w:tc>
      </w:tr>
      <w:tr w:rsidR="003F4CEB" w:rsidRPr="003D2FDC" w:rsidTr="003F4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F4CEB" w:rsidRDefault="003F4CEB" w:rsidP="003F4CEB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3F4CEB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3F4C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G. Daily Life Verbs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Eat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ইট) - খাওয়া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এইট)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Eaten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ইটেন)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ড্রিংক) - পান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Drank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ড্রাঙ্ক)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Drunk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ড্রাঙ্ক)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Sleep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স্লিপ) - ঘুমানো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Slept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স্লিপ্ট)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Slept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স্লিপ্ট)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ওয়েক) - জাগা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ওওক)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ওওকেন)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ওয়ার্ক) - কাজ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ওয়ার্কড)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ওয়ার্কড)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Study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স্টাডি) - পড়াশোনা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Studied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স্টাডিড)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Studied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স্টাডিড)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প্লে) - খেলা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প্লেড)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প্লেড)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Cook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কুক) - রান্না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Cooked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কুকড)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Cooked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কুকড)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Clean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ক্লিন) - পরিষ্কার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Cleaned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ক্লিনড)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Cleaned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ক্লিনড)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ওয়াশ) - ধোয়া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ওয়াশড)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Dress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ড্রেস) - পোশাক পরা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ড্রেসড)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ড্রেসড)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Shower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শাওয়ার) - গোসল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Showered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শাওয়ারড)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Showered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শাওয়ারড)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Exercise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এক্সারসাইজ) - ব্যায়াম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Exercised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এক্সারসাইজড)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Exercised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এক্সারসাইজড)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Relax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রিলাক্স) - আরাম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Relaxed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রিলাক্সড)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Relaxed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রিলাক্সড)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শপ) - কেনাকাটা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রেস্ট) - বিশ্রাম নেওয়া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রেস্টেড)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Prepare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প্রিপেয়ার) - প্রস্তুত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Prepared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প্রিপেয়ারড)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Prepared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প্রিপেয়ারড)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Tidy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টাইডি) - গোছানো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Tidied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টাইডিড)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Tidied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টাইডিড)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Comb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কোম) - চুল আঁচড়ানো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Combed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কোমড)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Combed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কোমড)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Brush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ব্রাশ) - ব্রাশ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Brushed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ব্রাশড)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Brushed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ব্রাশড)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D22F4B" w:rsidRDefault="003F4CEB" w:rsidP="003F4CEB">
            <w:pP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bidi="bn-BD"/>
              </w:rPr>
              <w:t>H. Verbs of Possession/Transaction/Change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হ্যাভ) - থাকা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হ্যাড)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হ্যাড)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গেট) - পাওয়া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Got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Got/Gotten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গট/গটেন)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টেক) - নেওয়া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Took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টুক)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টেকেন)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Give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গিভ) - দেওয়া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Gave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গেইভ)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Given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গিভেন)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Keep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কিপ) - রাখা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Kept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কেপ্ট)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Kept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কেপ্ট)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লুজ) - হারানো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লস্ট)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লস্ট)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ফাইন্ড) - খুঁজে পাওয়া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ফাউন্ড)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ফাউন্ড)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মেক) - তৈরি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Create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ক্রিয়েট) - সৃষ্টি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Created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ক্রিয়েটেড)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Created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ক্রিয়েটেড)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Build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বিল্ড) - নির্মাণ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Built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বিল্ট)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Built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বিল্ট)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গ্রো) - জন্মানো/বৃদ্ধি পাওয়া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গ্রু)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গ্রোন)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ওন) - মালিক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Owned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Owned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Possess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পোজেস) - অধিকারে থাকা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Possessed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পোজেসড)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Possessed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পোজেসড)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Obtain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অবটেইন) - অর্জন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Obtained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অবটেইনড)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Obtained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অবটেইনড)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Receive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রিসিভ) - গ্রহণ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Received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রিসিভড)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Received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রিসিভড)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16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বাই) - কেনা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Sell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সেল) - বিক্রি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Sold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সোল্ড)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Sold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সোল্ড)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স্পেন্ড) - ব্যয়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স্পেন্ট)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স্পেন্ট)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সেভ) - বাঁচানো/জমানো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সেভড)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চেইঞ্জ) - পরিবর্তন করা/হওয়া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চেইঞ্জড)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চেইঞ্জড)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  <w:t>I. Problem-Solving/Decision Verbs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Decide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ডিসাইড) - সিদ্ধান্ত নেওয়া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Decided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ডিসাইডেড)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Decided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ডিসাইডেড)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Choose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চুজ) - পছন্দ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Chose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চোজ)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Chosen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চোজেন)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Solve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সলভ) - সমাধান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Solved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সলভড)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Solved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সলভড)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প্ল্যান) - পরিকল্পনা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Planned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প্ল্যান্ড)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Planned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প্ল্যান্ড)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Organize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অর্গানাইজ) - সংগঠিত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Organized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অর্গানাইজড)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Organized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অর্গানাইজড)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Manage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ম্যানেজ) - পরিচালনা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Managed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ম্যানেজড)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Managed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ম্যানেজড)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অ্যানালাইজ) - বিশ্লেষণ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Evaluate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ইভ্যালুয়েট) - মূল্যায়ন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Evaluated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ইভ্যালুয়েটেড)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Evaluated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ইভ্যালুয়েটেড)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Implement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ইমপ্লিমেন্ট) - বাস্তবায়ন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Implemented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ইমপ্লিমেন্টেড)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Implemented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ইমপ্লিমেন্টেড)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Attempt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অ্যাটেম্পট) - চেষ্টা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Attempted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অ্যাটেম্পটেড)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Attempted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অ্যাটেম্পটেড)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Conclude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কনক্লুড) - উপসংহার টানা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Concluded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কনক্লুডেড)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Concluded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কনক্লুডেড)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Determine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ডিটারমিন) - নির্ধারণ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Determined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ডিটারমিনড)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Determined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ডিটারমিনড)</w:t>
            </w:r>
          </w:p>
        </w:tc>
      </w:tr>
      <w:tr w:rsidR="003F4CEB" w:rsidRPr="003D2FDC" w:rsidTr="004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4B0737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4B07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J. Verbs of Interaction/Social Behavior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মিট) - সাক্ষাৎ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হেল্প) - সাহায্য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হেল্পড)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হেল্পড)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Cooperate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কোঅপারেট) - সহযোগিতা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Cooperated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কোঅপারেটেড)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Cooperated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কোঅপারেটেড)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Compete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কমপিট) - প্রতিযোগিতা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কমপিটেড)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কমপিটেড)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Visit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ভিজিট) - পরিদর্শন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Visited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ভিজিটেড)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Visited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ভিজিটেড)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Invite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ইনভাইট) - আমন্ত্রণ জানানো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Invited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ইনভাইটেড)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Invited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ইনভাইটেড)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Join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জয়েন) - যোগদান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Joined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জয়েনড)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Joined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জয়েনড)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শেয়ার) - ভাগ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শেয়ারড)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শেয়ারড)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Greet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গ্রীট) - অভিবাদন জানানো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Greeted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গ্রীটেড)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Greeted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গ্রীটেড)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Comfort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কমফোর্ট) - সান্ত্বনা দেওয়া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Comforted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কমফোর্টেড)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Comforted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কমফোর্টেড)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Support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সাপোর্ট) - সমর্থন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সাপোর্টেড)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সাপোর্টেড)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Follow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ফলো) - অনুসরণ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Followed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ফলোড)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Followed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ফলোড)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লীড) - নেতৃত্ব দেওয়া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লেড)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K. Verbs of Change/Transformation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চেইঞ্জ) - পরিবর্তন করা/হওয়া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চেইঞ্জড)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চেইঞ্জড)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Develop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ডেভেলপ) - উন্নতি করা/হওয়া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Developed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ডেভেলপড)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Developed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ডেভেলপড)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Adapt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অ্যাডাপ্ট) - মানিয়ে নেওয়া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Adapted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অ্যাডাপ্টেড)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Adapted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অ্যাডাপ্টেড)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Transform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ট্রান্সফর্ম) - রূপান্তরিত করা/হওয়া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Transformed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ট্রান্সফর্মড)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Transformed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ট্রান্সফর্মড)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Shrink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শ্রিঙ্ক) - সঙ্কুচিত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Shrank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শ্র্যাঙ্ক)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Shrunk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শ্রাঙ্ক)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Expand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এক্সপ্যান্ড) - প্রসারিত হওয়া/করা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Expanded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এক্সপ্যান্ডেড)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Expanded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এক্সপ্যান্ডেড)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Improve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ইম্প্রুভ) - উন্নতি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Improved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ইম্প্রুভড)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Improved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ইম্প্রুভড)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Worsen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ওয়ার্সেন) - খারাপ হওয়া/করা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Worsened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ওয়ার্সেনড)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Worsened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ওয়ার্সেনড)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ফেইড) - ম্লান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ফেইডেড)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Dissolve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ডিজলভ) - দ্রবীভূত হওয়া/করা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Dissolved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ডিজলভড)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Dissolved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ডিজলভড)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Melt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মেল্ট) - গলে যাওয়া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Melted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মেল্টেড)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Melted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মেল্টেড)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Evolve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ইভলভ) - বিকশিত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Evolved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ইভলভড)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Evolved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ইভলভড)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Design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ডিজাইন) - নকশা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Designed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ডিজাইনড)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Designed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ডিজাইনড)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ইনভেন্ট) - উদ্ভাবন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ইনভেন্টেড)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ইনভেন্টেড)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Destroy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ডেস্ট্রয়) - ধ্বংস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Destroyed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ডেস্ট্রয়ড)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Destroyed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ডেস্ট্রয়ড)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Damage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ড্যামেজ) - ক্ষতি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Damaged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ড্যামেজড)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Damaged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ড্যামেজড)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রুইন) - নষ্ট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রুইনড)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রুইনড)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Repair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রিপেয়ার) - মেরামত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Repaired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রিপেয়ারড)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Repaired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রিপেয়ারড)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Restore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রিস্টোর) - পুনরুদ্ধার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Restored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রিস্টোরড)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Restored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রিস্টোরড)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Assemble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অ্যাসেম্বল) - একত্রিত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Assembled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অ্যাসেম্বলড)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Assembled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অ্যাসেম্বলড)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Demolish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ডিমোলিশ) - ভেঙে ফেলা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Demolished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ডিমোলিশড)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Demolished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ডিমোলিশড)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Erase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ইরেজ) - মুছে ফেলা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Erased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ইরেজড)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Erased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ইরেজড)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Break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ব্রেক) - ভাঙ্গা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Broke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ব্রোক)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Broken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ব্রোকেন)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Fix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ফিক্স) - ঠিক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Fixed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ফিক্সড)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Fixed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ফিক্সড)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M. Verbs related to Effort and Outcome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ট্রাই) - চেষ্টা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ট্রাইড)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Attempt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অ্যাটেম্পট) - চেষ্টা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Attempted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অ্যাটেম্পটেড)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Attempted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অ্যাটেম্পটেড)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Struggle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স্ট্রাগল) - সংগ্রাম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Struggled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স্ট্রাগলড)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Struggled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স্ট্রাগলড)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Strive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স্ট্রাইভ) - কঠোর চেষ্টা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Strove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স্ট্রোভ)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Striven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স্ট্রিভেন)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Succeed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সাকসিড) - সফল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Succeeded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সাকসিডেড)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Succeeded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সাকসিডেড)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Fail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ফেইল) - ব্যর্থ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Failed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Failed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Achieve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অ্যাচিভ) - অর্জন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Achieved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অ্যাচিভড)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Achieved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অ্যাচিভড)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Complete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কমপ্লিট) - সম্পন্ন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কমপ্লিটেড)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কমপ্লিটেড)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Practice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প্র্যাকটিস) - অনুশীলন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Practiced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প্র্যাকটিসড)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Practiced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প্র্যাকটিসড)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Endure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এন্ডিউর) - সহ্য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Endured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এন্ডিউরড)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Endured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এন্ডিউরড)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Finish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ফিনিশ) - শেষ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ফিনিশড)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ফিনিশড)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উইন) - জেতা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ওন)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Won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ওন)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লুজ) - হারা (প্রতিযোগিতায়)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লস্ট)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লস্ট)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Begin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বিগিন) - শুরু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Began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বিগান)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Begun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বিগান)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কন্টিনিউ) - চালিয়ে যাওয়া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কন্টিনিউড)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কন্টিনিউড)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bidi="bn-BD"/>
              </w:rPr>
              <w:t>N. Verbs related to Nature/Weather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শাইন) - কিরণ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শোন)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শোন)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রেইন) - বৃষ্টি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রেইনড)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Snow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স্নো) - তুষারপাত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Snowed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স্নোড)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Snowed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স্নোড)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ব্লো) - প্রবাহিত হওয়া (বাতাস)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ব্লু)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ব্লোন)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ফ্লো) - প্রবাহিত হওয়া (জল)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ফ্লোড)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ফ্লোড)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Freeze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ফ্রিজ) - জমে যাওয়া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Froze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ফ্রোজ)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Frozen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ফ্রোজেন)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Thaw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থ) - গলে যাওয়া (বরফ)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Thawed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Thawed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থড)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Bloom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ব্লুম) - ফুল ফোটা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Bloomed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ব্লুমড)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Bloomed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ব্লুমড)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Wither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উইদার) - শুকিয়ে যাওয়া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Withered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উইদারড)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Withered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উইদারড)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গ্রো) - জন্মানো (গাছ)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গ্রু)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Grown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গ্রোন)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Pour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পোর) - ঢালা / জোরে বৃষ্টি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Poured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Poured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Storm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স্টর্ম) - ঝড়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Stormed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স্টর্মড)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Stormed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স্টর্মড)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D22F4B" w:rsidRDefault="003F4CEB" w:rsidP="003F4CEB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O. Verbs of Causation/Permission/Obligation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Cause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কজ) - ঘটানো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Caused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Caused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Allow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অ্যালাউ) - অনুমতি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অ্যালাউড)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অ্যালাউড)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Permit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পারমিট) - অনুমতি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Permitted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পারমিটেড)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Permitted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পারমিটেড)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লেট) - করতে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লেট)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লেট)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মেক) - করতে বাধ্য করা (বিশেষ অর্থে)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মেইড)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Force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ফোর্স) - জোর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ফোর্সড)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ফোর্সড)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Require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রিকোয়ার) - প্রয়োজন হওয়া/চাহিদা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Required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রিকোয়ারড)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Required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রিকোয়ারড)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Enable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এনাবল) - সক্ষম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Enabled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এনাবলড)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Enabled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এনাবলড)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প্রিভেন্ট) - প্রতিরোধ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প্রিভেন্টেড)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প্রিভেন্টেড)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Compel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কম্পেল) - বাধ্য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Compelled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কম্পেলড)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Compelled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কম্পেলড)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bidi="bn-BD"/>
              </w:rPr>
              <w:t>P. Verbs of Physical Manipulation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বেন্ড) - বাঁকানো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বেন্ট)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বেন্ট)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Fold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ফোল্ড) - ভাঁজ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Folded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ফোল্ডেড)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Folded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ফোল্ডেড)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Cut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কাট) - কাটা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Cut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কাট)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Cut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কাট)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Tear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টেয়ার) - ছেঁড়া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টোর)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Torn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টোর্ন)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প্রেস) - চাপ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প্রেসড)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প্রেসড)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Twist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টুইস্ট) - মোচড়ানো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Twisted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টুইস্টেড)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Twisted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টুইস্টেড)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Stir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স্টার) - নাড়ানো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Stirred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Stirred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শেইক) - ঝাঁকানো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Shook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শুক)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শেইকেন)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Lift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লিফট) - তোলা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Lifted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লিফটেড)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Lifted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লিফটেড)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Drop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ড্রপ) - ফেলে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Dropped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Dropped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ড্রপড)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Pour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পোর) - ঢালা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Poured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Poured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পোরড)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Mix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মিক্স) - মেশানো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Mixed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মিক্সড)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Mixed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মিক্সড)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bidi="bn-BD"/>
              </w:rPr>
              <w:t>Q. Verbs of Sound Production (Non-vocal)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Ring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রিং) - বাজা (ঘণ্টা)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Rang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র‍্যাং)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Rung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রাং)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Buzz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বাজ) - ভোঁ ভোঁ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Buzzed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বাজড)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Buzzed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বাজড)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Hiss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হিস) - হিস্ হিস্ শব্দ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Hissed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হিসড)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Roar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রোর) - গর্জন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Roared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রোরড)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Roared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রোরড)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Rattle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র‍্যাটল) - ঝনঝন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Rattled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র‍্যাটলড)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Rattled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র‍্যাটলড)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Hum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হাম) - গুনগুন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Hummed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Hummed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হামড)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Crash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ক্র্যাশ) - সশব্দে ভেঙে পড়া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ক্র্যাশড)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ক্র্যাশড)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Bang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ব্যাং) - সজোরে আঘাত করা/শব্দ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Banged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ব্যাংড)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Banged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ব্যাংড)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ক্ল্যাপ) - তালি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ক্ল্যাপড)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Clapped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ক্ল্যাপড)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Splash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স্প্ল্যাশ) - ছিটানো (জলের শব্দ)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Splashed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স্প্ল্যাশড)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Splashed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স্প্ল্যাশড)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D22F4B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D22F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R. Verbs of Light/Visual Effects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Glow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গ্লো) - জ্বলজ্বল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গ্লোড)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Glowed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গ্লোড)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শাইন) - কিরণ দেওয়া/উজ্জ্বল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শোন)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শোন)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Flash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ফ্ল্যাশ) - ঝলকানি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ফ্ল্যাশড)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ফ্ল্যাশড)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Sparkle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স্পার্কল) - ঝিকমিক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Sparkled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স্পার্কলড)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Sparkled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স্পার্কলড)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Glimmer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গ্লিমার) - মিটিমিটি আলো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Glimmered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গ্লিমারড)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Glimmered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গ্লিমারড)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ডিম) - ম্লান হওয়া/করা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Dimmed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Dimmed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ডিমড)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ফেইড) - ম্লান হওয়া/বিলীন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ফেইডেড)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Reflect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রিফ্লেক্ট) - প্রতিফলিত করা/হওয়া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Reflected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রিফ্লেক্টেড)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Reflected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রিফ্লেক্টেড)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Illuminate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ইলুমিনেট) - আলোকিত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Illuminated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ইলুমিনেটেড)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Illuminated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ইলুমিনেটেড)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Beam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বীম) - আলো ছড়ানো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Beamed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বীমড)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Beamed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বীমড)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4B0737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4B073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bidi="bn-BD"/>
              </w:rPr>
              <w:t>S. Verbs for Academic/Intellectual Activities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Research </w:t>
            </w:r>
            <w:proofErr w:type="gramStart"/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( 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রিসার্চ</w:t>
            </w:r>
            <w:proofErr w:type="gramEnd"/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) - গবেষণা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Researched </w:t>
            </w:r>
            <w:proofErr w:type="gramStart"/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( 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রিসার্চড</w:t>
            </w:r>
            <w:proofErr w:type="gramEnd"/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Researched </w:t>
            </w:r>
            <w:proofErr w:type="gramStart"/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( 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রিসার্চড</w:t>
            </w:r>
            <w:proofErr w:type="gramEnd"/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অ্যানালাইজ) - বিশ্লেষণ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Analyzed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অ্যানালাইজড)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Study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স্টাডি) - অধ্যয়ন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Studied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স্টাডিড)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Studied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স্টাডিড)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Investigate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ইনভেস্টিগেট) - তদন্ত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Investigated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ইনভেস্টিগেটেড)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Investigated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ইনভেস্টিগেটেড)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Summarize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সামারাইজ) - সংক্ষিপ্তসার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Summarized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সামারাইজড)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Summarized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সামারাইজড)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Define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ডিফাইন) - সংজ্ঞায়িত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Defined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ডিফাইনড)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Defined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ডিফাইনড)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Cite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সাইট) - উদ্ধৃত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Cited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Cited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সাইটেড)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প্রেজেন্ট) - উপস্থাপন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প্রেজেন্টেড)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Presented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প্রেজেন্টেড)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Publish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পাবলিশ) - প্রকাশ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Published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পাবলিশড)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Published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পাবলিশড)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Review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রিভিউ) - পর্যালোচনা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Reviewed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রিভিউড)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Reviewed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রিভিউড)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Calculate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ক্যালকুলেট) - হিসাব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Calculated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ক্যালকুলেটেড)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Calculated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ক্যালকুলেটেড)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Interpret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ইন্টারপ্রেট) - ব্যাখ্যা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Interpreted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ইন্টারপ্রেটেড)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Interpreted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ইন্টারপ্রেটেড)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4B0737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4B07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T. Verbs of Searching/Discovering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Search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সার্চ) - খোঁজা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Searched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সার্চড)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Searched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সার্চড)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সীক) - খোঁজা/অন্বেষণ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Explore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এক্সপ্লোর) - অন্বেষণ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Explored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এক্সপ্লোরড)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Explored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এক্সপ্লোরড)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ফাইন্ড) - খুঁজে পাওয়া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ফাউন্ড)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ফাউন্ড)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Discover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ডিসকভার) - আবিষ্কার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Discovered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ডিসকভারড)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Discovered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ডিসকভারড)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Uncover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আনকভার) - উন্মোচন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Uncovered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আনকভারড)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Uncovered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আনকভারড)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Locate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লোকেট) - অবস্থান নির্ণয়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Located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লোকেটেড)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Located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লোকেটেড)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Scan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স্ক্যান) - দ্রুত চোখ বোলানো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Scanned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স্ক্যানড)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Scanned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স্ক্যানড)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Examine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এক্সামিন) - পরীক্ষা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Examined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এক্সামিনড)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Examined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এক্সামিনড)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Hunt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হান্ট) - শিকার করা/খোঁজা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Hunted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Hunted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হান্টেড)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4B0737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4B073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bidi="bn-BD"/>
              </w:rPr>
              <w:t>U. Verbs of Response/Reaction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React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রিঅ্যাক্ট) - প্রতিক্রিয়া দেখানো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Reacted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রিঅ্যাক্টেড)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Reacted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রিঅ্যাক্টেড)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Respond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রেসপন্ড) - সাড়া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Responded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রেসপন্ডেড)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Responded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রেসপন্ডেড)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Answer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অ্যানসার) - উত্তর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Answered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অ্যানসারড)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Answered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অ্যানসারড)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Hesitate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হেজিটেট) - ইতস্তত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Hesitated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হেজিটেটেড)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Hesitated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হেজিটেটেড)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Pause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পজ) - থামা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Paused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Paused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Jump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জাম্প) - চমকে ওঠা (প্রতিক্রিয়া)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Jumped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জাম্পড)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Jumped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জাম্পড)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Flinch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ফ্লিঞ্চ) - সংকুচিত হওয়া (ভয়ে/ব্যথায়)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Flinched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ফ্লিঞ্চড)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Flinched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ফ্লিঞ্চড)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Shrug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শ্রাগ) - কাঁধ ঝাঁকানো (উদাসীনতা/অজ্ঞতা)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Shrugged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শ্রাগড)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Shrugged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শ্রাগড)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নড) - মাথা নেড়ে সম্মতি জানানো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Nodded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Nodded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নডেড)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শেইক) - মাথা নেড়ে অসম্মতি জানানো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Shook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শুক)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Shaken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শেইকেন)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4B0737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4B073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bidi="bn-BD"/>
              </w:rPr>
              <w:t>V. Verbs of Assistance/Hindrance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হেল্প) - সাহায্য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হেল্পড)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হেল্পড)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Assist </w:t>
            </w:r>
            <w:proofErr w:type="gramStart"/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( 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অ্যাসিস্ট</w:t>
            </w:r>
            <w:proofErr w:type="gramEnd"/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) - সহায়তা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Assisted </w:t>
            </w:r>
            <w:proofErr w:type="gramStart"/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( 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অ্যাসিস্টেড</w:t>
            </w:r>
            <w:proofErr w:type="gramEnd"/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Assisted </w:t>
            </w:r>
            <w:proofErr w:type="gramStart"/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( 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অ্যাসিস্টেড</w:t>
            </w:r>
            <w:proofErr w:type="gramEnd"/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Support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সাপোর্ট) - সমর্থন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সাপোর্টেড)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Supported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সাপোর্টেড)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Aid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এইড) - সাহায্য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Aided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এইডেড)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Aided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এইডেড)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Hinder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হিন্ডার) - বাধা দেওয়া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Hindered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হিন্ডারড)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Hindered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হিন্ডারড)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Obstruct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অবস্ট্রাক্ট) - বাধা সৃষ্টি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Obstructed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অবস্ট্রাক্টেড)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Obstructed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অবস্ট্রাক্টেড)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Block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ব্লক) - পথরোধ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Blocked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Blocked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ব্লকড)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Prevent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প্রিভেন্ট) - প্রতিরোধ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প্রিভেন্টেড)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Prevented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প্রিভেন্টেড)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Facilitate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ফ্যাসিলিটেট) - সহজতর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Facilitated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ফ্যাসিলিটেটেড)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Facilitated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ফ্যাসিলিটেটেড)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Encourage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এনকারেজ) - উৎসাহিত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Encouraged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এনকারেজড)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Encouraged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এনকারেজড)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Discourage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ডিসকারেজ) - নিরুৎসাহিত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Discouraged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ডিসকারেজড)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Discouraged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ডিসকারেজড)</w:t>
            </w:r>
          </w:p>
        </w:tc>
      </w:tr>
      <w:tr w:rsidR="003F4CEB" w:rsidRPr="003D2FDC" w:rsidTr="006D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4B0737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 w:rsidRPr="004B07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bn-BD"/>
              </w:rPr>
              <w:t>W. Verbs of Beginning/Ending/Continuing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Begin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বিগিন) - শুরু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Began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বিগান)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Begun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বিগান)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স্টার্ট) - শুরু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স্টারটেড)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Commence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কমেন্স) - আরম্ভ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Commenced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কমেন্সড)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Commenced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কমেন্সড)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Initiate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ইনিশিয়েট) - শুরু করা/প্রবর্তন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Initiated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ইনিশিয়েটেড)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Initiated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ইনিশিয়েটেড)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এন্ড) - শেষ করা/হওয়া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এন্ডেড)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এন্ডেড)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Finish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ফিনিশ) - শেষ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ফিনিশড)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Finished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ফিনিশড)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Complete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কমপ্লিট) - সম্পন্ন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কমপ্লিটেড)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Completed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কমপ্লিটেড)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Conclude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কনক্লুড) - শেষ করা/উপসংহার টানা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Concluded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কনক্লুডেড)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Concluded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কনক্লুডেড)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Cease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সীজ) - থামা/বন্ধ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Ceased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সীজড)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Ceased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সীজড)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কন্টিনিউ) - চালিয়ে যাওয়া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কন্টিনিউড)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কন্টিনিউড)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Proceed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প্রোসীড) - অগ্রসর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Proceeded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প্রোসীডেড)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Proceeded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প্রোসীডেড)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Resume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রিজিউম) - পুনরায় শুরু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Resumed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রিজিউমড)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Resumed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রিজিউমড)</w:t>
            </w:r>
          </w:p>
        </w:tc>
      </w:tr>
      <w:tr w:rsidR="003F4CEB" w:rsidRPr="003D2FDC" w:rsidTr="006D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0" w:type="auto"/>
            <w:gridSpan w:val="3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X. Verbs related to Conflict/Fighting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ফাইট) - লড়াই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Fought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ফট)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Argue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আর্গিউ) - তর্ক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Argued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আর্গিউড)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Argued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আর্গিউড)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Struggle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স্ট্রাগল) - সংগ্রাম করা/ধস্তাধস্তি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Struggled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স্ট্রাগলড)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Struggled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স্ট্রাগলড)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Attack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অ্যাটাক) - আক্রমণ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Attacked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অ্যাটাকড)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Attacked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অ্যাটাকড)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Defend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ডিফেন্ড) - রক্ষা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Defended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ডিফেন্ডেড)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Defended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ডিফেন্ডেড)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হিট) - আঘাত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হিট)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হিট)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7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Strike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স্ট্রাইক) - আঘাত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Struck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স্ট্রাক)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Struck/Stricken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স্ট্রাক/স্ট্রিকেন)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8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Kick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কিক) - লাথি মারা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Kicked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কিকড)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Kicked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কিকড)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9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Punch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পাঞ্চ) - ঘুষি মারা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Punched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পাঞ্চড)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Punched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পাঞ্চড)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10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Surrender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সারেন্ডার) - আত্মসমর্পণ করা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Surrendered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সারেন্ডারড)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Surrendered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সারেন্ডারড)</w:t>
            </w:r>
          </w:p>
        </w:tc>
      </w:tr>
      <w:tr w:rsidR="003F4CEB" w:rsidRPr="003D2FDC" w:rsidTr="00D2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11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Retreat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রিট্রিট) - পিছু হটা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Retreated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রিট্রিটেড)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Retreated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রিট্রিটেড)</w:t>
            </w:r>
          </w:p>
        </w:tc>
      </w:tr>
      <w:tr w:rsidR="003F4CEB" w:rsidRPr="003D2FDC" w:rsidTr="00D2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hideMark/>
          </w:tcPr>
          <w:p w:rsidR="003F4CEB" w:rsidRPr="003D2FDC" w:rsidRDefault="003F4CEB" w:rsidP="003F4CE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Clash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ক্ল্যাশ) - সংঘর্ষ হওয়া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ক্ল্যাশড)</w:t>
            </w:r>
          </w:p>
        </w:tc>
        <w:tc>
          <w:tcPr>
            <w:tcW w:w="0" w:type="auto"/>
            <w:hideMark/>
          </w:tcPr>
          <w:p w:rsidR="003F4CEB" w:rsidRPr="003D2FDC" w:rsidRDefault="003F4CEB" w:rsidP="003F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3D2FDC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Clashed (</w:t>
            </w:r>
            <w:r w:rsidRPr="003D2FDC">
              <w:rPr>
                <w:rFonts w:ascii="Times New Roman" w:eastAsia="Times New Roman" w:hAnsi="Times New Roman" w:cs="Vrinda"/>
                <w:sz w:val="24"/>
                <w:szCs w:val="24"/>
                <w:cs/>
                <w:lang w:bidi="bn-BD"/>
              </w:rPr>
              <w:t>ক্ল্যাশড)</w:t>
            </w:r>
          </w:p>
        </w:tc>
      </w:tr>
    </w:tbl>
    <w:p w:rsidR="00F4191C" w:rsidRPr="005649F5" w:rsidRDefault="00F4191C" w:rsidP="00955AAE">
      <w:pPr>
        <w:spacing w:after="0" w:line="240" w:lineRule="auto"/>
        <w:rPr>
          <w:rFonts w:ascii="Arial" w:eastAsia="Times New Roman" w:hAnsi="Arial" w:cs="Arial"/>
          <w:sz w:val="21"/>
          <w:szCs w:val="21"/>
          <w:lang w:bidi="bn-BD"/>
        </w:rPr>
      </w:pPr>
    </w:p>
    <w:sectPr w:rsidR="00F4191C" w:rsidRPr="005649F5" w:rsidSect="00B32937">
      <w:headerReference w:type="default" r:id="rId10"/>
      <w:footerReference w:type="default" r:id="rId11"/>
      <w:type w:val="continuous"/>
      <w:pgSz w:w="11906" w:h="16838" w:code="9"/>
      <w:pgMar w:top="432" w:right="576" w:bottom="432" w:left="576" w:header="0" w:footer="144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087" w:rsidRDefault="00547087" w:rsidP="00EB3A0D">
      <w:pPr>
        <w:spacing w:after="0" w:line="240" w:lineRule="auto"/>
      </w:pPr>
      <w:r>
        <w:separator/>
      </w:r>
    </w:p>
  </w:endnote>
  <w:endnote w:type="continuationSeparator" w:id="0">
    <w:p w:rsidR="00547087" w:rsidRDefault="00547087" w:rsidP="00EB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i/>
        <w:sz w:val="24"/>
      </w:rPr>
      <w:id w:val="1694100855"/>
      <w:docPartObj>
        <w:docPartGallery w:val="Page Numbers (Bottom of Page)"/>
        <w:docPartUnique/>
      </w:docPartObj>
    </w:sdtPr>
    <w:sdtContent>
      <w:sdt>
        <w:sdtPr>
          <w:rPr>
            <w:b/>
            <w:i/>
            <w:sz w:val="24"/>
          </w:rPr>
          <w:id w:val="1714918175"/>
          <w:docPartObj>
            <w:docPartGallery w:val="Page Numbers (Top of Page)"/>
            <w:docPartUnique/>
          </w:docPartObj>
        </w:sdtPr>
        <w:sdtContent>
          <w:p w:rsidR="006D5328" w:rsidRPr="007B0173" w:rsidRDefault="006D5328" w:rsidP="008433BB">
            <w:pPr>
              <w:pStyle w:val="Foo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Saifuddin Ahammed </w:t>
            </w:r>
            <w:proofErr w:type="gramStart"/>
            <w:r>
              <w:rPr>
                <w:b/>
                <w:i/>
                <w:sz w:val="24"/>
              </w:rPr>
              <w:t>Munna ;</w:t>
            </w:r>
            <w:proofErr w:type="gramEnd"/>
            <w:r>
              <w:rPr>
                <w:b/>
                <w:i/>
                <w:sz w:val="24"/>
              </w:rPr>
              <w:t xml:space="preserve"> Mobile No : 01623361191 ;                                                          </w:t>
            </w:r>
            <w:r w:rsidRPr="007B0173">
              <w:rPr>
                <w:b/>
                <w:i/>
                <w:sz w:val="24"/>
              </w:rPr>
              <w:t xml:space="preserve">Page 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begin"/>
            </w:r>
            <w:r w:rsidRPr="007B0173">
              <w:rPr>
                <w:b/>
                <w:bCs/>
                <w:i/>
                <w:sz w:val="24"/>
              </w:rPr>
              <w:instrText xml:space="preserve"> PAGE </w:instrTex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separate"/>
            </w:r>
            <w:r w:rsidRPr="007B0173">
              <w:rPr>
                <w:b/>
                <w:bCs/>
                <w:i/>
                <w:noProof/>
                <w:sz w:val="24"/>
              </w:rPr>
              <w:t>2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end"/>
            </w:r>
            <w:r w:rsidRPr="007B0173">
              <w:rPr>
                <w:b/>
                <w:i/>
                <w:sz w:val="24"/>
              </w:rPr>
              <w:t xml:space="preserve"> of 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begin"/>
            </w:r>
            <w:r w:rsidRPr="007B0173">
              <w:rPr>
                <w:b/>
                <w:bCs/>
                <w:i/>
                <w:sz w:val="24"/>
              </w:rPr>
              <w:instrText xml:space="preserve"> NUMPAGES  </w:instrTex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separate"/>
            </w:r>
            <w:r w:rsidRPr="007B0173">
              <w:rPr>
                <w:b/>
                <w:bCs/>
                <w:i/>
                <w:noProof/>
                <w:sz w:val="24"/>
              </w:rPr>
              <w:t>2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i/>
        <w:sz w:val="24"/>
      </w:rPr>
      <w:id w:val="600772425"/>
      <w:docPartObj>
        <w:docPartGallery w:val="Page Numbers (Bottom of Page)"/>
        <w:docPartUnique/>
      </w:docPartObj>
    </w:sdtPr>
    <w:sdtContent>
      <w:sdt>
        <w:sdtPr>
          <w:rPr>
            <w:b/>
            <w:i/>
            <w:sz w:val="24"/>
          </w:rPr>
          <w:id w:val="-1769616900"/>
          <w:docPartObj>
            <w:docPartGallery w:val="Page Numbers (Top of Page)"/>
            <w:docPartUnique/>
          </w:docPartObj>
        </w:sdtPr>
        <w:sdtContent>
          <w:p w:rsidR="006D5328" w:rsidRPr="007B0173" w:rsidRDefault="006D5328" w:rsidP="008433BB">
            <w:pPr>
              <w:pStyle w:val="Foo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Saifuddin Ahammed </w:t>
            </w:r>
            <w:proofErr w:type="gramStart"/>
            <w:r>
              <w:rPr>
                <w:b/>
                <w:i/>
                <w:sz w:val="24"/>
              </w:rPr>
              <w:t>Munna ;</w:t>
            </w:r>
            <w:proofErr w:type="gramEnd"/>
            <w:r>
              <w:rPr>
                <w:b/>
                <w:i/>
                <w:sz w:val="24"/>
              </w:rPr>
              <w:t xml:space="preserve"> Mobile No : 01623361191 ;                                                          </w:t>
            </w:r>
            <w:r w:rsidRPr="007B0173">
              <w:rPr>
                <w:b/>
                <w:i/>
                <w:sz w:val="24"/>
              </w:rPr>
              <w:t xml:space="preserve">Page 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begin"/>
            </w:r>
            <w:r w:rsidRPr="007B0173">
              <w:rPr>
                <w:b/>
                <w:bCs/>
                <w:i/>
                <w:sz w:val="24"/>
              </w:rPr>
              <w:instrText xml:space="preserve"> PAGE </w:instrTex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separate"/>
            </w:r>
            <w:r w:rsidRPr="007B0173">
              <w:rPr>
                <w:b/>
                <w:bCs/>
                <w:i/>
                <w:noProof/>
                <w:sz w:val="24"/>
              </w:rPr>
              <w:t>2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end"/>
            </w:r>
            <w:r w:rsidRPr="007B0173">
              <w:rPr>
                <w:b/>
                <w:i/>
                <w:sz w:val="24"/>
              </w:rPr>
              <w:t xml:space="preserve"> of 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begin"/>
            </w:r>
            <w:r w:rsidRPr="007B0173">
              <w:rPr>
                <w:b/>
                <w:bCs/>
                <w:i/>
                <w:sz w:val="24"/>
              </w:rPr>
              <w:instrText xml:space="preserve"> NUMPAGES  </w:instrTex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separate"/>
            </w:r>
            <w:r w:rsidRPr="007B0173">
              <w:rPr>
                <w:b/>
                <w:bCs/>
                <w:i/>
                <w:noProof/>
                <w:sz w:val="24"/>
              </w:rPr>
              <w:t>2</w:t>
            </w:r>
            <w:r w:rsidRPr="007B0173">
              <w:rPr>
                <w:b/>
                <w:bCs/>
                <w:i/>
                <w:sz w:val="28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087" w:rsidRDefault="00547087" w:rsidP="00EB3A0D">
      <w:pPr>
        <w:spacing w:after="0" w:line="240" w:lineRule="auto"/>
      </w:pPr>
      <w:r>
        <w:separator/>
      </w:r>
    </w:p>
  </w:footnote>
  <w:footnote w:type="continuationSeparator" w:id="0">
    <w:p w:rsidR="00547087" w:rsidRDefault="00547087" w:rsidP="00EB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4168068"/>
      <w:docPartObj>
        <w:docPartGallery w:val="Page Numbers (Top of Page)"/>
        <w:docPartUnique/>
      </w:docPartObj>
    </w:sdtPr>
    <w:sdtEndPr>
      <w:rPr>
        <w:b/>
        <w:noProof/>
      </w:rPr>
    </w:sdtEndPr>
    <w:sdtContent>
      <w:p w:rsidR="006D5328" w:rsidRPr="00CD5307" w:rsidRDefault="006D5328" w:rsidP="007B0173">
        <w:pPr>
          <w:pStyle w:val="Header"/>
          <w:jc w:val="center"/>
          <w:rPr>
            <w:b/>
          </w:rPr>
        </w:pPr>
        <w:r w:rsidRPr="007B0173">
          <w:rPr>
            <w:b/>
            <w:sz w:val="28"/>
          </w:rPr>
          <w:fldChar w:fldCharType="begin"/>
        </w:r>
        <w:r w:rsidRPr="007B0173">
          <w:rPr>
            <w:b/>
            <w:sz w:val="28"/>
          </w:rPr>
          <w:instrText xml:space="preserve"> PAGE   \* MERGEFORMAT </w:instrText>
        </w:r>
        <w:r w:rsidRPr="007B0173">
          <w:rPr>
            <w:b/>
            <w:sz w:val="28"/>
          </w:rPr>
          <w:fldChar w:fldCharType="separate"/>
        </w:r>
        <w:r w:rsidRPr="007B0173">
          <w:rPr>
            <w:b/>
            <w:noProof/>
            <w:sz w:val="28"/>
          </w:rPr>
          <w:t>2</w:t>
        </w:r>
        <w:r w:rsidRPr="007B0173">
          <w:rPr>
            <w:b/>
            <w:noProof/>
            <w:sz w:val="28"/>
          </w:rPr>
          <w:fldChar w:fldCharType="end"/>
        </w:r>
        <w:r w:rsidRPr="007B0173">
          <w:rPr>
            <w:b/>
            <w:noProof/>
            <w:sz w:val="28"/>
          </w:rPr>
          <w:t xml:space="preserve">  </w:t>
        </w:r>
        <w:r>
          <w:rPr>
            <w:noProof/>
          </w:rPr>
          <w:t xml:space="preserve">         </w:t>
        </w:r>
        <w:r w:rsidRPr="00CD5307">
          <w:rPr>
            <w:b/>
            <w:noProof/>
          </w:rPr>
          <w:fldChar w:fldCharType="begin"/>
        </w:r>
        <w:r w:rsidRPr="00CD5307">
          <w:rPr>
            <w:b/>
            <w:noProof/>
          </w:rPr>
          <w:instrText xml:space="preserve"> DATE \@ "dddd, MMMM d, yyyy" </w:instrText>
        </w:r>
        <w:r w:rsidRPr="00CD5307">
          <w:rPr>
            <w:b/>
            <w:noProof/>
          </w:rPr>
          <w:fldChar w:fldCharType="separate"/>
        </w:r>
        <w:r>
          <w:rPr>
            <w:b/>
            <w:noProof/>
          </w:rPr>
          <w:t>Monday, May 5, 2025</w:t>
        </w:r>
        <w:r w:rsidRPr="00CD5307">
          <w:rPr>
            <w:b/>
            <w:noProof/>
          </w:rPr>
          <w:fldChar w:fldCharType="end"/>
        </w:r>
        <w:r w:rsidRPr="00CD5307">
          <w:rPr>
            <w:b/>
            <w:noProof/>
          </w:rPr>
          <w:t xml:space="preserve"> ;</w:t>
        </w:r>
        <w:r w:rsidRPr="00CD5307">
          <w:rPr>
            <w:b/>
            <w:noProof/>
          </w:rPr>
          <w:fldChar w:fldCharType="begin"/>
        </w:r>
        <w:r w:rsidRPr="00CD5307">
          <w:rPr>
            <w:b/>
            <w:noProof/>
          </w:rPr>
          <w:instrText xml:space="preserve"> DATE \@ "h:mm:ss am/pm" </w:instrText>
        </w:r>
        <w:r w:rsidRPr="00CD5307">
          <w:rPr>
            <w:b/>
            <w:noProof/>
          </w:rPr>
          <w:fldChar w:fldCharType="separate"/>
        </w:r>
        <w:r>
          <w:rPr>
            <w:b/>
            <w:noProof/>
          </w:rPr>
          <w:t>4:52:07 PM</w:t>
        </w:r>
        <w:r w:rsidRPr="00CD5307">
          <w:rPr>
            <w:b/>
            <w:noProof/>
          </w:rPr>
          <w:fldChar w:fldCharType="end"/>
        </w:r>
      </w:p>
    </w:sdtContent>
  </w:sdt>
  <w:p w:rsidR="006D5328" w:rsidRDefault="006D5328" w:rsidP="007B017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5547595"/>
      <w:docPartObj>
        <w:docPartGallery w:val="Page Numbers (Top of Page)"/>
        <w:docPartUnique/>
      </w:docPartObj>
    </w:sdtPr>
    <w:sdtEndPr>
      <w:rPr>
        <w:b/>
        <w:noProof/>
      </w:rPr>
    </w:sdtEndPr>
    <w:sdtContent>
      <w:p w:rsidR="006D5328" w:rsidRPr="00CD5307" w:rsidRDefault="006D5328" w:rsidP="007B0173">
        <w:pPr>
          <w:pStyle w:val="Header"/>
          <w:jc w:val="center"/>
          <w:rPr>
            <w:b/>
          </w:rPr>
        </w:pPr>
        <w:r w:rsidRPr="007B0173">
          <w:rPr>
            <w:b/>
            <w:sz w:val="28"/>
          </w:rPr>
          <w:fldChar w:fldCharType="begin"/>
        </w:r>
        <w:r w:rsidRPr="007B0173">
          <w:rPr>
            <w:b/>
            <w:sz w:val="28"/>
          </w:rPr>
          <w:instrText xml:space="preserve"> PAGE   \* MERGEFORMAT </w:instrText>
        </w:r>
        <w:r w:rsidRPr="007B0173">
          <w:rPr>
            <w:b/>
            <w:sz w:val="28"/>
          </w:rPr>
          <w:fldChar w:fldCharType="separate"/>
        </w:r>
        <w:r w:rsidRPr="007B0173">
          <w:rPr>
            <w:b/>
            <w:noProof/>
            <w:sz w:val="28"/>
          </w:rPr>
          <w:t>2</w:t>
        </w:r>
        <w:r w:rsidRPr="007B0173">
          <w:rPr>
            <w:b/>
            <w:noProof/>
            <w:sz w:val="28"/>
          </w:rPr>
          <w:fldChar w:fldCharType="end"/>
        </w:r>
        <w:r w:rsidRPr="007B0173">
          <w:rPr>
            <w:b/>
            <w:noProof/>
            <w:sz w:val="28"/>
          </w:rPr>
          <w:t xml:space="preserve">  </w:t>
        </w:r>
        <w:r>
          <w:rPr>
            <w:noProof/>
          </w:rPr>
          <w:t xml:space="preserve">         </w:t>
        </w:r>
        <w:r w:rsidRPr="00CD5307">
          <w:rPr>
            <w:b/>
            <w:noProof/>
          </w:rPr>
          <w:fldChar w:fldCharType="begin"/>
        </w:r>
        <w:r w:rsidRPr="00CD5307">
          <w:rPr>
            <w:b/>
            <w:noProof/>
          </w:rPr>
          <w:instrText xml:space="preserve"> DATE \@ "dddd, MMMM d, yyyy" </w:instrText>
        </w:r>
        <w:r w:rsidRPr="00CD5307">
          <w:rPr>
            <w:b/>
            <w:noProof/>
          </w:rPr>
          <w:fldChar w:fldCharType="separate"/>
        </w:r>
        <w:r>
          <w:rPr>
            <w:b/>
            <w:noProof/>
          </w:rPr>
          <w:t>Monday, May 5, 2025</w:t>
        </w:r>
        <w:r w:rsidRPr="00CD5307">
          <w:rPr>
            <w:b/>
            <w:noProof/>
          </w:rPr>
          <w:fldChar w:fldCharType="end"/>
        </w:r>
        <w:r w:rsidRPr="00CD5307">
          <w:rPr>
            <w:b/>
            <w:noProof/>
          </w:rPr>
          <w:t xml:space="preserve"> ;</w:t>
        </w:r>
        <w:r w:rsidRPr="00CD5307">
          <w:rPr>
            <w:b/>
            <w:noProof/>
          </w:rPr>
          <w:fldChar w:fldCharType="begin"/>
        </w:r>
        <w:r w:rsidRPr="00CD5307">
          <w:rPr>
            <w:b/>
            <w:noProof/>
          </w:rPr>
          <w:instrText xml:space="preserve"> DATE \@ "h:mm:ss am/pm" </w:instrText>
        </w:r>
        <w:r w:rsidRPr="00CD5307">
          <w:rPr>
            <w:b/>
            <w:noProof/>
          </w:rPr>
          <w:fldChar w:fldCharType="separate"/>
        </w:r>
        <w:r>
          <w:rPr>
            <w:b/>
            <w:noProof/>
          </w:rPr>
          <w:t>4:52:07 PM</w:t>
        </w:r>
        <w:r w:rsidRPr="00CD5307">
          <w:rPr>
            <w:b/>
            <w:noProof/>
          </w:rPr>
          <w:fldChar w:fldCharType="end"/>
        </w:r>
      </w:p>
    </w:sdtContent>
  </w:sdt>
  <w:p w:rsidR="006D5328" w:rsidRDefault="006D5328" w:rsidP="007B017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250"/>
    <w:multiLevelType w:val="hybridMultilevel"/>
    <w:tmpl w:val="AF223254"/>
    <w:lvl w:ilvl="0" w:tplc="83721410">
      <w:start w:val="198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position w:val="0"/>
        <w:sz w:val="16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2316"/>
    <w:multiLevelType w:val="multilevel"/>
    <w:tmpl w:val="5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8B07AA2"/>
    <w:multiLevelType w:val="multilevel"/>
    <w:tmpl w:val="DE9C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73EA8"/>
    <w:multiLevelType w:val="multilevel"/>
    <w:tmpl w:val="0CCC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F0928"/>
    <w:multiLevelType w:val="multilevel"/>
    <w:tmpl w:val="F512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8537E"/>
    <w:multiLevelType w:val="multilevel"/>
    <w:tmpl w:val="AA62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60D4A"/>
    <w:multiLevelType w:val="multilevel"/>
    <w:tmpl w:val="5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8B31F7B"/>
    <w:multiLevelType w:val="hybridMultilevel"/>
    <w:tmpl w:val="CDC466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5160D"/>
    <w:multiLevelType w:val="multilevel"/>
    <w:tmpl w:val="41A2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50999"/>
    <w:multiLevelType w:val="hybridMultilevel"/>
    <w:tmpl w:val="B396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Cs w:val="1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F15B6"/>
    <w:multiLevelType w:val="multilevel"/>
    <w:tmpl w:val="5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E2315EC"/>
    <w:multiLevelType w:val="multilevel"/>
    <w:tmpl w:val="3D52CC40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46557D4C"/>
    <w:multiLevelType w:val="hybridMultilevel"/>
    <w:tmpl w:val="54B2BF32"/>
    <w:lvl w:ilvl="0" w:tplc="41C80468">
      <w:start w:val="18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86236A"/>
    <w:multiLevelType w:val="multilevel"/>
    <w:tmpl w:val="5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3720D7A"/>
    <w:multiLevelType w:val="multilevel"/>
    <w:tmpl w:val="4DC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47D3C"/>
    <w:multiLevelType w:val="multilevel"/>
    <w:tmpl w:val="68BC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93913"/>
    <w:multiLevelType w:val="multilevel"/>
    <w:tmpl w:val="BC12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FD2119"/>
    <w:multiLevelType w:val="multilevel"/>
    <w:tmpl w:val="0DB2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position w:val="0"/>
        <w:sz w:val="16"/>
        <w:szCs w:val="1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5106883"/>
    <w:multiLevelType w:val="multilevel"/>
    <w:tmpl w:val="77B6139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9" w15:restartNumberingAfterBreak="0">
    <w:nsid w:val="66226E2F"/>
    <w:multiLevelType w:val="multilevel"/>
    <w:tmpl w:val="8D5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07D5F"/>
    <w:multiLevelType w:val="multilevel"/>
    <w:tmpl w:val="5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1FB6CA7"/>
    <w:multiLevelType w:val="multilevel"/>
    <w:tmpl w:val="22F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A4B3F"/>
    <w:multiLevelType w:val="multilevel"/>
    <w:tmpl w:val="59C8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7F7191B"/>
    <w:multiLevelType w:val="multilevel"/>
    <w:tmpl w:val="AD2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70F68"/>
    <w:multiLevelType w:val="multilevel"/>
    <w:tmpl w:val="681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C7EE8"/>
    <w:multiLevelType w:val="multilevel"/>
    <w:tmpl w:val="BAE2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6"/>
  </w:num>
  <w:num w:numId="3">
    <w:abstractNumId w:val="21"/>
  </w:num>
  <w:num w:numId="4">
    <w:abstractNumId w:val="15"/>
  </w:num>
  <w:num w:numId="5">
    <w:abstractNumId w:val="2"/>
  </w:num>
  <w:num w:numId="6">
    <w:abstractNumId w:val="24"/>
  </w:num>
  <w:num w:numId="7">
    <w:abstractNumId w:val="25"/>
  </w:num>
  <w:num w:numId="8">
    <w:abstractNumId w:val="19"/>
  </w:num>
  <w:num w:numId="9">
    <w:abstractNumId w:val="18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7"/>
  </w:num>
  <w:num w:numId="15">
    <w:abstractNumId w:val="8"/>
  </w:num>
  <w:num w:numId="16">
    <w:abstractNumId w:val="11"/>
  </w:num>
  <w:num w:numId="17">
    <w:abstractNumId w:val="1"/>
  </w:num>
  <w:num w:numId="18">
    <w:abstractNumId w:val="10"/>
  </w:num>
  <w:num w:numId="19">
    <w:abstractNumId w:val="6"/>
  </w:num>
  <w:num w:numId="20">
    <w:abstractNumId w:val="20"/>
  </w:num>
  <w:num w:numId="21">
    <w:abstractNumId w:val="13"/>
  </w:num>
  <w:num w:numId="22">
    <w:abstractNumId w:val="22"/>
  </w:num>
  <w:num w:numId="23">
    <w:abstractNumId w:val="17"/>
  </w:num>
  <w:num w:numId="24">
    <w:abstractNumId w:val="12"/>
  </w:num>
  <w:num w:numId="25">
    <w:abstractNumId w:val="9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hideSpellingErrors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96"/>
    <w:rsid w:val="00000C63"/>
    <w:rsid w:val="0005089B"/>
    <w:rsid w:val="00082321"/>
    <w:rsid w:val="00170726"/>
    <w:rsid w:val="0021189B"/>
    <w:rsid w:val="0021500C"/>
    <w:rsid w:val="002E0DFE"/>
    <w:rsid w:val="002E5B90"/>
    <w:rsid w:val="00324BE4"/>
    <w:rsid w:val="00393841"/>
    <w:rsid w:val="003C3A2F"/>
    <w:rsid w:val="003D2FDC"/>
    <w:rsid w:val="003F4CEB"/>
    <w:rsid w:val="00461764"/>
    <w:rsid w:val="00495F8F"/>
    <w:rsid w:val="004964A4"/>
    <w:rsid w:val="004B0737"/>
    <w:rsid w:val="004B0B02"/>
    <w:rsid w:val="00547087"/>
    <w:rsid w:val="005649F5"/>
    <w:rsid w:val="00577BAC"/>
    <w:rsid w:val="005A59C7"/>
    <w:rsid w:val="006D5328"/>
    <w:rsid w:val="00735EDB"/>
    <w:rsid w:val="007B0173"/>
    <w:rsid w:val="008433BB"/>
    <w:rsid w:val="00853C3F"/>
    <w:rsid w:val="008955DE"/>
    <w:rsid w:val="009163A7"/>
    <w:rsid w:val="00955AAE"/>
    <w:rsid w:val="00996F6D"/>
    <w:rsid w:val="009975BE"/>
    <w:rsid w:val="009C3950"/>
    <w:rsid w:val="009E5302"/>
    <w:rsid w:val="00A559EC"/>
    <w:rsid w:val="00AC39BA"/>
    <w:rsid w:val="00AC636C"/>
    <w:rsid w:val="00AD64E3"/>
    <w:rsid w:val="00B32937"/>
    <w:rsid w:val="00BA425B"/>
    <w:rsid w:val="00BF3CCB"/>
    <w:rsid w:val="00C43096"/>
    <w:rsid w:val="00C9731F"/>
    <w:rsid w:val="00CD5307"/>
    <w:rsid w:val="00D22F4B"/>
    <w:rsid w:val="00D62307"/>
    <w:rsid w:val="00E3162D"/>
    <w:rsid w:val="00E87EBA"/>
    <w:rsid w:val="00E94EA9"/>
    <w:rsid w:val="00EB3A0D"/>
    <w:rsid w:val="00EC6972"/>
    <w:rsid w:val="00F209BF"/>
    <w:rsid w:val="00F4191C"/>
    <w:rsid w:val="00F52F9A"/>
    <w:rsid w:val="00FF350B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EA2"/>
  <w15:chartTrackingRefBased/>
  <w15:docId w15:val="{FE3E7DA3-C38F-4CE5-B7E5-F9732C09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5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955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955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5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55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955D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955D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89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5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55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55DE"/>
  </w:style>
  <w:style w:type="character" w:customStyle="1" w:styleId="hljs-builtin">
    <w:name w:val="hljs-built_in"/>
    <w:basedOn w:val="DefaultParagraphFont"/>
    <w:rsid w:val="008955DE"/>
  </w:style>
  <w:style w:type="character" w:customStyle="1" w:styleId="hljs-string">
    <w:name w:val="hljs-string"/>
    <w:basedOn w:val="DefaultParagraphFont"/>
    <w:rsid w:val="008955DE"/>
  </w:style>
  <w:style w:type="character" w:customStyle="1" w:styleId="hljs-title">
    <w:name w:val="hljs-title"/>
    <w:basedOn w:val="DefaultParagraphFont"/>
    <w:rsid w:val="008955DE"/>
  </w:style>
  <w:style w:type="character" w:customStyle="1" w:styleId="hljs-attr">
    <w:name w:val="hljs-attr"/>
    <w:basedOn w:val="DefaultParagraphFont"/>
    <w:rsid w:val="008955DE"/>
  </w:style>
  <w:style w:type="character" w:customStyle="1" w:styleId="hljs-literal">
    <w:name w:val="hljs-literal"/>
    <w:basedOn w:val="DefaultParagraphFont"/>
    <w:rsid w:val="008955DE"/>
  </w:style>
  <w:style w:type="character" w:customStyle="1" w:styleId="hljs-number">
    <w:name w:val="hljs-number"/>
    <w:basedOn w:val="DefaultParagraphFont"/>
    <w:rsid w:val="008955DE"/>
  </w:style>
  <w:style w:type="character" w:customStyle="1" w:styleId="hljs-params">
    <w:name w:val="hljs-params"/>
    <w:basedOn w:val="DefaultParagraphFont"/>
    <w:rsid w:val="008955DE"/>
  </w:style>
  <w:style w:type="character" w:customStyle="1" w:styleId="hljs-variable">
    <w:name w:val="hljs-variable"/>
    <w:basedOn w:val="DefaultParagraphFont"/>
    <w:rsid w:val="008955DE"/>
  </w:style>
  <w:style w:type="character" w:customStyle="1" w:styleId="hljs-property">
    <w:name w:val="hljs-property"/>
    <w:basedOn w:val="DefaultParagraphFont"/>
    <w:rsid w:val="008955DE"/>
  </w:style>
  <w:style w:type="character" w:customStyle="1" w:styleId="hljs-function">
    <w:name w:val="hljs-function"/>
    <w:basedOn w:val="DefaultParagraphFont"/>
    <w:rsid w:val="008955DE"/>
  </w:style>
  <w:style w:type="character" w:customStyle="1" w:styleId="flex">
    <w:name w:val="flex"/>
    <w:basedOn w:val="DefaultParagraphFont"/>
    <w:rsid w:val="008955DE"/>
  </w:style>
  <w:style w:type="character" w:customStyle="1" w:styleId="overflow-hidden">
    <w:name w:val="overflow-hidden"/>
    <w:basedOn w:val="DefaultParagraphFont"/>
    <w:rsid w:val="008955DE"/>
  </w:style>
  <w:style w:type="character" w:customStyle="1" w:styleId="hljs-comment">
    <w:name w:val="hljs-comment"/>
    <w:basedOn w:val="DefaultParagraphFont"/>
    <w:rsid w:val="008955DE"/>
  </w:style>
  <w:style w:type="character" w:customStyle="1" w:styleId="hljs-subst">
    <w:name w:val="hljs-subst"/>
    <w:basedOn w:val="DefaultParagraphFont"/>
    <w:rsid w:val="008955DE"/>
  </w:style>
  <w:style w:type="numbering" w:customStyle="1" w:styleId="NoList1">
    <w:name w:val="No List1"/>
    <w:next w:val="NoList"/>
    <w:uiPriority w:val="99"/>
    <w:semiHidden/>
    <w:unhideWhenUsed/>
    <w:rsid w:val="00393841"/>
  </w:style>
  <w:style w:type="paragraph" w:styleId="Revision">
    <w:name w:val="Revision"/>
    <w:hidden/>
    <w:uiPriority w:val="99"/>
    <w:semiHidden/>
    <w:rsid w:val="00393841"/>
    <w:pPr>
      <w:spacing w:after="0" w:line="240" w:lineRule="auto"/>
    </w:pPr>
  </w:style>
  <w:style w:type="numbering" w:customStyle="1" w:styleId="NoList2">
    <w:name w:val="No List2"/>
    <w:next w:val="NoList"/>
    <w:uiPriority w:val="99"/>
    <w:semiHidden/>
    <w:unhideWhenUsed/>
    <w:rsid w:val="00495F8F"/>
  </w:style>
  <w:style w:type="paragraph" w:styleId="Header">
    <w:name w:val="header"/>
    <w:basedOn w:val="Normal"/>
    <w:link w:val="HeaderChar"/>
    <w:uiPriority w:val="99"/>
    <w:unhideWhenUsed/>
    <w:rsid w:val="00EB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0D"/>
  </w:style>
  <w:style w:type="paragraph" w:styleId="Footer">
    <w:name w:val="footer"/>
    <w:basedOn w:val="Normal"/>
    <w:link w:val="FooterChar"/>
    <w:uiPriority w:val="99"/>
    <w:unhideWhenUsed/>
    <w:rsid w:val="00EB3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0D"/>
  </w:style>
  <w:style w:type="paragraph" w:styleId="BalloonText">
    <w:name w:val="Balloon Text"/>
    <w:basedOn w:val="Normal"/>
    <w:link w:val="BalloonTextChar"/>
    <w:uiPriority w:val="99"/>
    <w:semiHidden/>
    <w:unhideWhenUsed/>
    <w:rsid w:val="00FF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50B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4964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3">
    <w:name w:val="No List3"/>
    <w:next w:val="NoList"/>
    <w:uiPriority w:val="99"/>
    <w:semiHidden/>
    <w:unhideWhenUsed/>
    <w:rsid w:val="00C43096"/>
  </w:style>
  <w:style w:type="paragraph" w:customStyle="1" w:styleId="ng-star-inserted">
    <w:name w:val="ng-star-inserted"/>
    <w:basedOn w:val="Normal"/>
    <w:rsid w:val="00C4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ng-star-inserted1">
    <w:name w:val="ng-star-inserted1"/>
    <w:basedOn w:val="DefaultParagraphFont"/>
    <w:rsid w:val="00C43096"/>
  </w:style>
  <w:style w:type="paragraph" w:styleId="ListParagraph">
    <w:name w:val="List Paragraph"/>
    <w:basedOn w:val="Normal"/>
    <w:uiPriority w:val="34"/>
    <w:qFormat/>
    <w:rsid w:val="00A559EC"/>
    <w:pPr>
      <w:ind w:left="720"/>
      <w:contextualSpacing/>
    </w:pPr>
  </w:style>
  <w:style w:type="numbering" w:customStyle="1" w:styleId="NoList4">
    <w:name w:val="No List4"/>
    <w:next w:val="NoList"/>
    <w:uiPriority w:val="99"/>
    <w:semiHidden/>
    <w:unhideWhenUsed/>
    <w:rsid w:val="003D2FDC"/>
  </w:style>
  <w:style w:type="paragraph" w:styleId="Title">
    <w:name w:val="Title"/>
    <w:basedOn w:val="Normal"/>
    <w:next w:val="Normal"/>
    <w:link w:val="TitleChar"/>
    <w:uiPriority w:val="10"/>
    <w:qFormat/>
    <w:rsid w:val="006D5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5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46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8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5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38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9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1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2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8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6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9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6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4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7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5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9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0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4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06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83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0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22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16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12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1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0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6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9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7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8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25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3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2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1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5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16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26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1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3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48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63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9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74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9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2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15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18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39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1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0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29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52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1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98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4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2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19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4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5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9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1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8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70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6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5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91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80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1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1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4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8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9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0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80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2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77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7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4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1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0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9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6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5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5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4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8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63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6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0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5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65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3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13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9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7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36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6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5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1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32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52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5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11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7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40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4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0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9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01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0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8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32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25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1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5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4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89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5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52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8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3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2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5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76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2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5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9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6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5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6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7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08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8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2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03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4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0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6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0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6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3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54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2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1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0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40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9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53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83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32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19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7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3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35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56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9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0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66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8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1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1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0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5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13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7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8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1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27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06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9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7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6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2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22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13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8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2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9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8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22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5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7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6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23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0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9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8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5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3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0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12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8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12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8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5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7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2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0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4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9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0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6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2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1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4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8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1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65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1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2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90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4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12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9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6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77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3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9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8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2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6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8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5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4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9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26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39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8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7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4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19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1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1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4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71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7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5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5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8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14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8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7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9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5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7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75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5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1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06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2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9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4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2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3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84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0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76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9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4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39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1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9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3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0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88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4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05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8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00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69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26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1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1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9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06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73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2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7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7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91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3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5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5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7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86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14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96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6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64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8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5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47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24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0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13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0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46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9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0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1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4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6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8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37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5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4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34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9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5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46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1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3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3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65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16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0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2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1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76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4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2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0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1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7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6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5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92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42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4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13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2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5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9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8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0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4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71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47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2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0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8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3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60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9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26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4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3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5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43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2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4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7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0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67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9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5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05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20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66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90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8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0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1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7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5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74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5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2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5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26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1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34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8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9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02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8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34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2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9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5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6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0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6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6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6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1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93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63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4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30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7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13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90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0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2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06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93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0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1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5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63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6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80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3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5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0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5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15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8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2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11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68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8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73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3468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6" w:color="auto"/>
            <w:bottom w:val="single" w:sz="6" w:space="15" w:color="auto"/>
            <w:right w:val="single" w:sz="6" w:space="6" w:color="auto"/>
          </w:divBdr>
          <w:divsChild>
            <w:div w:id="172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6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2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25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5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9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85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90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4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9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9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3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3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9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9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8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7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1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9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8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35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1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0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74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2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8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0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0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52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54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1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46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1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8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5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37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35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46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0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7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0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8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43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0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24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5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0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5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0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6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7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7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9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2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8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2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70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2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3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5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8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78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7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5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32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1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8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5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0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1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4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8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7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4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9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1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60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7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2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96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04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3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1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2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4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0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77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3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14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4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9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8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8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18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5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02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64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7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0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3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23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91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31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14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0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9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9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6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33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0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0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2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95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7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39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03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6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36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5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6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35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5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8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85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6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90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5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68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0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3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0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1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7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41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64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8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4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4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8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0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5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8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7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2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98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6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9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0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6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8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7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4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25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6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93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2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6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83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3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4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19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5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16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3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6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4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4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48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8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6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4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0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7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3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4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3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8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3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36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7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5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5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65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1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9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1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6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0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08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3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2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2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78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8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44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97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74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0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1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1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8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6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5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6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7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5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78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60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7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21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59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77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4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3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10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70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0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68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2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9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2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9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47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0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6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27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9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76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7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9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96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99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71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3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18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55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1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5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67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4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0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3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49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1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1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46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03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73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0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47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14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4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6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22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5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49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9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64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51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44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36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1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0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0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0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16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52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56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1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5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75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08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4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2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12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8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2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83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1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6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6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3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0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97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1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12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9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05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5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49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4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8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6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53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9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2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9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72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5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56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59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96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9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05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8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7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4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9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9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0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5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8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25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0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06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2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5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6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5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17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8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1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78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7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6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7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14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15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8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59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9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70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5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2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0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04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9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86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1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8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46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5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4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8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62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60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5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3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9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57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9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3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8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1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92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6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7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1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2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1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1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43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9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73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93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9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26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82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7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9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6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7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1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55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2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89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68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72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64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9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2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37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67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9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2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1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8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82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83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5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16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0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9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7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4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85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3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9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1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8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9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5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0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0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0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7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9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9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9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4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5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2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7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1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9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3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3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19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7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5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0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1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2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6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8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02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07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0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71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7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3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5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8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4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70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94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5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5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9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2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69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32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1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36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05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1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1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8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9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4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8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5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8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4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4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7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7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7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47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2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6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80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7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7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3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73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06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9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99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4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5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8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47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45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1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3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22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0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2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15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06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4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5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6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0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3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46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1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28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45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24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2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8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1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06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46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23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5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96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8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9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6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15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0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0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1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8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8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67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6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5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7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8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65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4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87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3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8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74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6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25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0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11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9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9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2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6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4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34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1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3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3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4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5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8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66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1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1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36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0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1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05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66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0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3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1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7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9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4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71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1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6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3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13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5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2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19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0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20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8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3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9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64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93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6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0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8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1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5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7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9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7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3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8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9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4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34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9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4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0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7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43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8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8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3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9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3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7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0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3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3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85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1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6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2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9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46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94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7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3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0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57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5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9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8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23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0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7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fu\OneDrive\Documents\Custom%20Office%20Templates\Normal.dot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8066</Words>
  <Characters>45979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 monna</dc:creator>
  <cp:keywords/>
  <dc:description/>
  <cp:lastModifiedBy>saifuddin monna</cp:lastModifiedBy>
  <cp:revision>7</cp:revision>
  <cp:lastPrinted>2025-03-08T08:37:00Z</cp:lastPrinted>
  <dcterms:created xsi:type="dcterms:W3CDTF">2025-04-20T19:46:00Z</dcterms:created>
  <dcterms:modified xsi:type="dcterms:W3CDTF">2025-05-05T11:06:00Z</dcterms:modified>
</cp:coreProperties>
</file>